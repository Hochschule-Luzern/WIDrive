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F78" w:rsidRPr="00A35E78" w:rsidRDefault="00746F78" w:rsidP="00A81297">
      <w:pPr>
        <w:pStyle w:val="Lernziel"/>
      </w:pPr>
      <w:r w:rsidRPr="00A35E78">
        <w:t>1.) Nennen Sie drei Vorteile, die Ihnen die Verwendung eines CMS bringt?</w:t>
      </w:r>
    </w:p>
    <w:p w:rsidR="00746F78" w:rsidRDefault="00746F78" w:rsidP="00746F78">
      <w:r>
        <w:t>- Einfache Erweiterbarkeit</w:t>
      </w:r>
    </w:p>
    <w:p w:rsidR="00746F78" w:rsidRDefault="00746F78" w:rsidP="00746F78">
      <w:r>
        <w:t>- Benutzerfreundlichkeit</w:t>
      </w:r>
    </w:p>
    <w:p w:rsidR="003D02DF" w:rsidRDefault="00746F78" w:rsidP="00746F78">
      <w:r>
        <w:t>- Gleichzeitige Benutzung durch mehrere Anwender</w:t>
      </w:r>
    </w:p>
    <w:p w:rsidR="00253B21" w:rsidRDefault="00253B21" w:rsidP="00746F78">
      <w:r>
        <w:t>- Automatismen zahlreicher Funktionen</w:t>
      </w:r>
      <w:r>
        <w:br/>
        <w:t>- Mehrere Sprachen</w:t>
      </w:r>
      <w:r>
        <w:br/>
        <w:t>- Einfaches Mail-System (wenn's funktioniert ;) )</w:t>
      </w:r>
      <w:r>
        <w:br/>
        <w:t xml:space="preserve">- Einfache Verknüpfung der verschieden </w:t>
      </w:r>
      <w:proofErr w:type="spellStart"/>
      <w:r>
        <w:t>html</w:t>
      </w:r>
      <w:proofErr w:type="spellEnd"/>
      <w:r>
        <w:t>-Dokumenten</w:t>
      </w:r>
      <w:r>
        <w:br/>
        <w:t>- Viele verschiedene Templates</w:t>
      </w:r>
      <w:r>
        <w:br/>
        <w:t>- Jemand mit wenig Ahnung kann leicht etwas auf die Beine stellen</w:t>
      </w:r>
    </w:p>
    <w:p w:rsidR="00A81297" w:rsidRPr="00A81297" w:rsidRDefault="00746F78" w:rsidP="00A81297">
      <w:pPr>
        <w:pStyle w:val="Lernziel"/>
        <w:rPr>
          <w:rStyle w:val="berschrift4Zchn"/>
          <w:rFonts w:asciiTheme="majorHAnsi" w:hAnsiTheme="majorHAnsi"/>
          <w:b w:val="0"/>
          <w:bCs/>
        </w:rPr>
      </w:pPr>
      <w:r w:rsidRPr="00A81297">
        <w:rPr>
          <w:rStyle w:val="berschrift4Zchn"/>
          <w:rFonts w:asciiTheme="majorHAnsi" w:hAnsiTheme="majorHAnsi"/>
          <w:b w:val="0"/>
          <w:bCs/>
        </w:rPr>
        <w:t xml:space="preserve">2) Wozu dient der Legacy-Mode bei </w:t>
      </w:r>
      <w:proofErr w:type="spellStart"/>
      <w:r w:rsidRPr="00A81297">
        <w:rPr>
          <w:rStyle w:val="berschrift4Zchn"/>
          <w:rFonts w:asciiTheme="majorHAnsi" w:hAnsiTheme="majorHAnsi"/>
          <w:b w:val="0"/>
          <w:bCs/>
        </w:rPr>
        <w:t>Joomla</w:t>
      </w:r>
      <w:proofErr w:type="spellEnd"/>
      <w:r w:rsidRPr="00A81297">
        <w:rPr>
          <w:rStyle w:val="berschrift4Zchn"/>
          <w:rFonts w:asciiTheme="majorHAnsi" w:hAnsiTheme="majorHAnsi"/>
          <w:b w:val="0"/>
          <w:bCs/>
        </w:rPr>
        <w:t>?</w:t>
      </w:r>
    </w:p>
    <w:p w:rsidR="00746F78" w:rsidRDefault="00746F78" w:rsidP="00A81297">
      <w:r>
        <w:t xml:space="preserve">(Legacy = </w:t>
      </w:r>
      <w:proofErr w:type="spellStart"/>
      <w:r>
        <w:t>Kompaktibilität</w:t>
      </w:r>
      <w:proofErr w:type="spellEnd"/>
      <w:r>
        <w:t xml:space="preserve">) </w:t>
      </w:r>
      <w:r>
        <w:br/>
        <w:t xml:space="preserve">Dieser Modus erlaubt das Installieren von Erweiterungen, die noch nicht kompatibel zu </w:t>
      </w:r>
      <w:proofErr w:type="spellStart"/>
      <w:r>
        <w:t>Joomla</w:t>
      </w:r>
      <w:proofErr w:type="spellEnd"/>
      <w:r>
        <w:t>! 1.5 sind. Also ein Rückkompatibilitätsmodus</w:t>
      </w:r>
    </w:p>
    <w:p w:rsidR="00746F78" w:rsidRPr="00A35E78" w:rsidRDefault="0000549A" w:rsidP="00A81297">
      <w:pPr>
        <w:pStyle w:val="Lernziel"/>
      </w:pPr>
      <w:r w:rsidRPr="00A35E78">
        <w:t xml:space="preserve">3) </w:t>
      </w:r>
      <w:r w:rsidR="00746F78" w:rsidRPr="00A35E78">
        <w:t xml:space="preserve">Wieso ist es sicherer Apache, PHP und </w:t>
      </w:r>
      <w:proofErr w:type="spellStart"/>
      <w:r w:rsidR="00746F78" w:rsidRPr="00A35E78">
        <w:t>MySqul</w:t>
      </w:r>
      <w:proofErr w:type="spellEnd"/>
      <w:r w:rsidR="00746F78" w:rsidRPr="00A35E78">
        <w:t xml:space="preserve"> einzeln zu installieren und zu konfigurieren anstatt einfach XAMPP zu nehmen?</w:t>
      </w:r>
    </w:p>
    <w:p w:rsidR="00746F78" w:rsidRDefault="00746F78" w:rsidP="00746F78">
      <w:r>
        <w:t>- Wenn man XAMPP aktualisiert, dann werden alle Programme in XAMPP aktualisiert. Je nach dem kann das zu Probleme wegen älteren Versionen führen. (monolithisch )</w:t>
      </w:r>
    </w:p>
    <w:p w:rsidR="00746F78" w:rsidRDefault="00746F78" w:rsidP="00746F78">
      <w:r>
        <w:t xml:space="preserve">- Sicherheitsmängel bezüglich </w:t>
      </w:r>
      <w:proofErr w:type="gramStart"/>
      <w:r>
        <w:t>Passwort</w:t>
      </w:r>
      <w:proofErr w:type="gramEnd"/>
      <w:r>
        <w:t xml:space="preserve"> von </w:t>
      </w:r>
      <w:proofErr w:type="spellStart"/>
      <w:r>
        <w:t>mySQL</w:t>
      </w:r>
      <w:proofErr w:type="spellEnd"/>
      <w:r>
        <w:t xml:space="preserve"> und </w:t>
      </w:r>
      <w:proofErr w:type="spellStart"/>
      <w:r>
        <w:t>phpMyAdmin</w:t>
      </w:r>
      <w:proofErr w:type="spellEnd"/>
      <w:r>
        <w:t>. Da schon ein Standardpasswort gesetzt wurde, das "alle" kennen.</w:t>
      </w:r>
    </w:p>
    <w:p w:rsidR="00A81297" w:rsidRPr="00A81297" w:rsidRDefault="0000549A" w:rsidP="00A81297">
      <w:pPr>
        <w:pStyle w:val="Lernziel"/>
        <w:rPr>
          <w:rStyle w:val="berschrift4Zchn"/>
          <w:rFonts w:asciiTheme="majorHAnsi" w:hAnsiTheme="majorHAnsi"/>
          <w:b w:val="0"/>
          <w:bCs/>
        </w:rPr>
      </w:pPr>
      <w:r w:rsidRPr="00A81297">
        <w:rPr>
          <w:rStyle w:val="berschrift4Zchn"/>
          <w:rFonts w:asciiTheme="majorHAnsi" w:hAnsiTheme="majorHAnsi"/>
          <w:b w:val="0"/>
          <w:bCs/>
        </w:rPr>
        <w:t>3.1) Wie hängen HTML und PHP zusammen? Was wird wofür verwendet?</w:t>
      </w:r>
    </w:p>
    <w:p w:rsidR="0000549A" w:rsidRDefault="0000549A" w:rsidP="00746F78">
      <w:r>
        <w:t>HTML: Einfache Texte und Formulare --&gt; Statische Webauftritte</w:t>
      </w:r>
      <w:r>
        <w:br/>
      </w:r>
      <w:r>
        <w:br/>
        <w:t>PHP: Sachen mit Datenbankenabfragen --&gt; Dynamische Webauftritte</w:t>
      </w:r>
      <w:r>
        <w:br/>
      </w:r>
      <w:r>
        <w:br/>
        <w:t xml:space="preserve">Zusammenhang: Um eine heutzutage Dynamischen Webseiten zu </w:t>
      </w:r>
      <w:proofErr w:type="spellStart"/>
      <w:r>
        <w:t>Erstellen</w:t>
      </w:r>
      <w:proofErr w:type="spellEnd"/>
      <w:r>
        <w:t xml:space="preserve"> sollte man PHP-Kenntnisse haben. Daher ist PHP eher eine Ergänzung zu HTML.</w:t>
      </w:r>
    </w:p>
    <w:p w:rsidR="00A81297" w:rsidRPr="00A81297" w:rsidRDefault="0000549A" w:rsidP="00A81297">
      <w:pPr>
        <w:pStyle w:val="Lernziel"/>
        <w:rPr>
          <w:rStyle w:val="berschrift4Zchn"/>
          <w:rFonts w:asciiTheme="majorHAnsi" w:hAnsiTheme="majorHAnsi"/>
          <w:b w:val="0"/>
          <w:bCs/>
        </w:rPr>
      </w:pPr>
      <w:r w:rsidRPr="00A81297">
        <w:rPr>
          <w:rStyle w:val="berschrift4Zchn"/>
          <w:rFonts w:asciiTheme="majorHAnsi" w:hAnsiTheme="majorHAnsi"/>
          <w:b w:val="0"/>
          <w:bCs/>
        </w:rPr>
        <w:t>4) Was ist der Unterschied zwischen PHP und Java-Script?</w:t>
      </w:r>
    </w:p>
    <w:p w:rsidR="0000549A" w:rsidRDefault="0000549A" w:rsidP="00746F78">
      <w:r>
        <w:t>PHP: Wird auf dem Webserver ausgeführt</w:t>
      </w:r>
      <w:r>
        <w:br/>
        <w:t>Java-Script: Wird auf dem lokalen Computer ausgeführt</w:t>
      </w:r>
    </w:p>
    <w:p w:rsidR="00A81297" w:rsidRPr="00A81297" w:rsidRDefault="0000549A" w:rsidP="00A81297">
      <w:pPr>
        <w:pStyle w:val="Lernziel"/>
        <w:rPr>
          <w:rStyle w:val="berschrift4Zchn"/>
          <w:rFonts w:asciiTheme="majorHAnsi" w:hAnsiTheme="majorHAnsi"/>
          <w:b w:val="0"/>
          <w:bCs/>
        </w:rPr>
      </w:pPr>
      <w:r w:rsidRPr="00A81297">
        <w:rPr>
          <w:rStyle w:val="berschrift4Zchn"/>
          <w:rFonts w:asciiTheme="majorHAnsi" w:hAnsiTheme="majorHAnsi"/>
          <w:b w:val="0"/>
          <w:bCs/>
        </w:rPr>
        <w:t>5) Was sind Meta-Tags und wozu werden sie verwendet?</w:t>
      </w:r>
    </w:p>
    <w:p w:rsidR="0000549A" w:rsidRDefault="0000549A" w:rsidP="00746F78">
      <w:proofErr w:type="spellStart"/>
      <w:r>
        <w:t>Meta</w:t>
      </w:r>
      <w:proofErr w:type="spellEnd"/>
      <w:r>
        <w:t xml:space="preserve"> Tags sind kurze Programmteile einer Webseite, die Informationen über Ihre Webseite enthalten. Sie werden im HEAD Bereich eines HTML Dokumentes (also einer Webseite) eingesetzt. Dieser HEAD Bereich wird auf der Seite selber nicht angezeigt, er dient dazu Definitionen und Anweisungen für Suchmaschinen und Browser zu speichern.</w:t>
      </w:r>
    </w:p>
    <w:p w:rsidR="00A81297" w:rsidRPr="00A81297" w:rsidRDefault="0000549A" w:rsidP="00A81297">
      <w:pPr>
        <w:pStyle w:val="Lernziel"/>
        <w:rPr>
          <w:rStyle w:val="berschrift4Zchn"/>
          <w:rFonts w:asciiTheme="majorHAnsi" w:hAnsiTheme="majorHAnsi"/>
          <w:b w:val="0"/>
          <w:bCs/>
        </w:rPr>
      </w:pPr>
      <w:r w:rsidRPr="00A81297">
        <w:rPr>
          <w:rStyle w:val="berschrift4Zchn"/>
          <w:rFonts w:asciiTheme="majorHAnsi" w:hAnsiTheme="majorHAnsi"/>
          <w:b w:val="0"/>
          <w:bCs/>
        </w:rPr>
        <w:t>6) Die Übermittlung von Daten in einem Formular einer Webseite kann mit GET oder POST erfolgen. Welche Methode würden Sie als sicherer bezeichnen und wieso?</w:t>
      </w:r>
    </w:p>
    <w:p w:rsidR="0000549A" w:rsidRDefault="0000549A" w:rsidP="00746F78">
      <w:r>
        <w:t>POST, da Daten unsichtbar übermittelt werden. Bei GET sind die Daten in der URL angegeben.</w:t>
      </w:r>
    </w:p>
    <w:p w:rsidR="0000549A" w:rsidRDefault="0000549A" w:rsidP="00746F78"/>
    <w:p w:rsidR="00A81297" w:rsidRPr="00A81297" w:rsidRDefault="0000549A" w:rsidP="00A81297">
      <w:pPr>
        <w:pStyle w:val="Lernziel"/>
        <w:rPr>
          <w:rStyle w:val="berschrift4Zchn"/>
          <w:rFonts w:asciiTheme="majorHAnsi" w:hAnsiTheme="majorHAnsi"/>
          <w:b w:val="0"/>
          <w:bCs/>
        </w:rPr>
      </w:pPr>
      <w:r w:rsidRPr="00A81297">
        <w:rPr>
          <w:rStyle w:val="berschrift4Zchn"/>
          <w:rFonts w:asciiTheme="majorHAnsi" w:hAnsiTheme="majorHAnsi"/>
          <w:b w:val="0"/>
          <w:bCs/>
        </w:rPr>
        <w:t>7) Was ist der Unterschied zwischen statischen- und dynamischen HTML-Dokumenten?</w:t>
      </w:r>
    </w:p>
    <w:p w:rsidR="00A81297" w:rsidRDefault="0000549A" w:rsidP="00746F78">
      <w:r>
        <w:lastRenderedPageBreak/>
        <w:t>Statisch: Inhalte sind zur Erfassungszeit schon festgelegt</w:t>
      </w:r>
      <w:r>
        <w:br/>
        <w:t>dynamisch: Die Inhalte werden generiert vom Server während der Anforderung (Fahrplanabfrage)</w:t>
      </w:r>
    </w:p>
    <w:p w:rsidR="0000549A" w:rsidRDefault="0000549A" w:rsidP="00A81297">
      <w:pPr>
        <w:pStyle w:val="Lernziel"/>
      </w:pPr>
      <w:r>
        <w:t>8) Nennen Sie den Unterschied zwischen Basic- und Digest-Authentication.</w:t>
      </w:r>
    </w:p>
    <w:p w:rsidR="0000549A" w:rsidRPr="0000549A" w:rsidRDefault="0000549A" w:rsidP="0000549A">
      <w:pPr>
        <w:rPr>
          <w:b/>
        </w:rPr>
      </w:pPr>
      <w:r w:rsidRPr="0000549A">
        <w:rPr>
          <w:b/>
        </w:rPr>
        <w:t>Basic-Authentication:</w:t>
      </w:r>
    </w:p>
    <w:p w:rsidR="0000549A" w:rsidRDefault="0000549A" w:rsidP="0000549A"/>
    <w:p w:rsidR="0000549A" w:rsidRDefault="0000549A" w:rsidP="0000549A">
      <w:r>
        <w:t xml:space="preserve">Die Basic Authentication ist die häufigste Art der HTTP-Authentifizierung. Der Webserver fordert eine Authentifizierung an, der Browser sucht daraufhin nach Benutzername/Passwort für diese Datei und fragt gegebenenfalls den Benutzer. Anschließend sendet er die Authentifizierung mit dem </w:t>
      </w:r>
      <w:proofErr w:type="spellStart"/>
      <w:r>
        <w:t>Authorization</w:t>
      </w:r>
      <w:proofErr w:type="spellEnd"/>
      <w:r>
        <w:t xml:space="preserve">-Header in der Form </w:t>
      </w:r>
      <w:proofErr w:type="spellStart"/>
      <w:r>
        <w:t>Benutzername:Passwort</w:t>
      </w:r>
      <w:proofErr w:type="spellEnd"/>
      <w:r>
        <w:t xml:space="preserve"> Base64-codiert an den Server.</w:t>
      </w:r>
    </w:p>
    <w:p w:rsidR="0000549A" w:rsidRDefault="0000549A" w:rsidP="0000549A"/>
    <w:p w:rsidR="0000549A" w:rsidRDefault="0000549A" w:rsidP="0000549A"/>
    <w:p w:rsidR="0000549A" w:rsidRPr="0000549A" w:rsidRDefault="0000549A" w:rsidP="0000549A">
      <w:pPr>
        <w:rPr>
          <w:b/>
        </w:rPr>
      </w:pPr>
      <w:r w:rsidRPr="0000549A">
        <w:rPr>
          <w:b/>
        </w:rPr>
        <w:t>Digest-Authentication:</w:t>
      </w:r>
    </w:p>
    <w:p w:rsidR="0000549A" w:rsidRDefault="0000549A" w:rsidP="0000549A"/>
    <w:p w:rsidR="0000549A" w:rsidRDefault="0000549A" w:rsidP="0000549A">
      <w:r>
        <w:t>Bei der Digest Access Authentication sendet der Server zusätzlich mit dem WWW-</w:t>
      </w:r>
      <w:proofErr w:type="spellStart"/>
      <w:r>
        <w:t>Authenticate</w:t>
      </w:r>
      <w:proofErr w:type="spellEnd"/>
      <w:r>
        <w:t>-Header eine eigens erzeugte zufällige Zeichenfolge („</w:t>
      </w:r>
      <w:proofErr w:type="spellStart"/>
      <w:r>
        <w:t>nonce</w:t>
      </w:r>
      <w:proofErr w:type="spellEnd"/>
      <w:r>
        <w:t xml:space="preserve">“). Der Browser berechnet den </w:t>
      </w:r>
      <w:proofErr w:type="spellStart"/>
      <w:r>
        <w:t>Hashcode</w:t>
      </w:r>
      <w:proofErr w:type="spellEnd"/>
      <w:r>
        <w:t xml:space="preserve"> der gesamten Daten (Benutzername, Passwort, erhaltener Zeichenfolge, HTTP-Methode und angeforderter URI) und sendet sie im </w:t>
      </w:r>
      <w:proofErr w:type="spellStart"/>
      <w:r>
        <w:t>Authorization</w:t>
      </w:r>
      <w:proofErr w:type="spellEnd"/>
      <w:r>
        <w:t xml:space="preserve">-Header zusammen mit dem Benutzernamen und der zufälligen Zeichenfolge zurück an den Server, der diese mit der selbst berechneten Prüfsumme vergleicht. Ein Abhören der Kommunikation nützt hier einem Angreifer nichts, da sich durch die Verschlüsselung mit dem </w:t>
      </w:r>
      <w:proofErr w:type="spellStart"/>
      <w:r>
        <w:t>Hashcode</w:t>
      </w:r>
      <w:proofErr w:type="spellEnd"/>
      <w:r>
        <w:t xml:space="preserve"> die Daten nicht rekonstruieren lassen und für jede Anforderung anders lauten.</w:t>
      </w:r>
    </w:p>
    <w:p w:rsidR="0000549A" w:rsidRDefault="0000549A" w:rsidP="0000549A"/>
    <w:p w:rsidR="0000549A" w:rsidRDefault="0000549A" w:rsidP="0000549A">
      <w:pPr>
        <w:rPr>
          <w:i/>
        </w:rPr>
      </w:pPr>
      <w:r w:rsidRPr="0000549A">
        <w:rPr>
          <w:i/>
        </w:rPr>
        <w:t>Unterschied: Eine zufällige erzeugte Zeichenfolge wird zusätzlich mit gesendet</w:t>
      </w:r>
    </w:p>
    <w:p w:rsidR="00A81297" w:rsidRPr="00A81297" w:rsidRDefault="00FC5045" w:rsidP="00A81297">
      <w:pPr>
        <w:pStyle w:val="Lernziel"/>
        <w:rPr>
          <w:rStyle w:val="berschrift4Zchn"/>
          <w:rFonts w:asciiTheme="majorHAnsi" w:hAnsiTheme="majorHAnsi"/>
          <w:b w:val="0"/>
          <w:bCs/>
        </w:rPr>
      </w:pPr>
      <w:r w:rsidRPr="00A81297">
        <w:rPr>
          <w:rStyle w:val="berschrift4Zchn"/>
          <w:rFonts w:asciiTheme="majorHAnsi" w:hAnsiTheme="majorHAnsi"/>
          <w:b w:val="0"/>
          <w:bCs/>
        </w:rPr>
        <w:t xml:space="preserve">9) Erklären Sie den Ablauf einer Digest-Authentication </w:t>
      </w:r>
      <w:r w:rsidR="00A81297" w:rsidRPr="00A81297">
        <w:rPr>
          <w:rStyle w:val="berschrift4Zchn"/>
          <w:rFonts w:asciiTheme="majorHAnsi" w:hAnsiTheme="majorHAnsi"/>
          <w:b w:val="0"/>
          <w:bCs/>
        </w:rPr>
        <w:t>Schritt für Schritt</w:t>
      </w:r>
    </w:p>
    <w:p w:rsidR="0000549A" w:rsidRDefault="00FC5045" w:rsidP="0000549A">
      <w:r>
        <w:t>Siehe Frage 8</w:t>
      </w:r>
    </w:p>
    <w:p w:rsidR="00A81297" w:rsidRPr="00A81297" w:rsidRDefault="00FC5045" w:rsidP="00A81297">
      <w:pPr>
        <w:pStyle w:val="Lernziel"/>
        <w:rPr>
          <w:rStyle w:val="berschrift4Zchn"/>
          <w:rFonts w:asciiTheme="majorHAnsi" w:hAnsiTheme="majorHAnsi"/>
          <w:b w:val="0"/>
          <w:bCs/>
        </w:rPr>
      </w:pPr>
      <w:r w:rsidRPr="00A81297">
        <w:rPr>
          <w:rStyle w:val="berschrift4Zchn"/>
          <w:rFonts w:asciiTheme="majorHAnsi" w:hAnsiTheme="majorHAnsi"/>
          <w:b w:val="0"/>
          <w:bCs/>
        </w:rPr>
        <w:t>10) Handelt es sich bei Base64 um eine starke Verschlüsselung? Begründen Sie ihre Antwort.</w:t>
      </w:r>
    </w:p>
    <w:p w:rsidR="00FC5045" w:rsidRDefault="00FC5045" w:rsidP="0000549A">
      <w:r>
        <w:br/>
        <w:t>Ich würde behaupten eher eine einfach, da es in den ASCII-Code umgewandelt wird.</w:t>
      </w:r>
      <w:r>
        <w:br/>
      </w:r>
      <w:r>
        <w:br/>
      </w:r>
      <w:hyperlink r:id="rId9" w:tgtFrame="_blank" w:history="1">
        <w:r>
          <w:rPr>
            <w:rStyle w:val="Hyperlink"/>
          </w:rPr>
          <w:t>http://www.arndt-bruenner.de/mathe/scripts/base64.htm</w:t>
        </w:r>
      </w:hyperlink>
    </w:p>
    <w:p w:rsidR="00A81297" w:rsidRPr="00A81297" w:rsidRDefault="00FC5045" w:rsidP="00A81297">
      <w:pPr>
        <w:pStyle w:val="Lernziel"/>
      </w:pPr>
      <w:r w:rsidRPr="00A81297">
        <w:rPr>
          <w:rStyle w:val="berschrift4Zchn"/>
          <w:rFonts w:asciiTheme="majorHAnsi" w:hAnsiTheme="majorHAnsi"/>
          <w:b w:val="0"/>
          <w:bCs/>
        </w:rPr>
        <w:t>11) Was verstehen Sie unter dem Passiv-Modus im Zusammenhang mit FTP?</w:t>
      </w:r>
    </w:p>
    <w:p w:rsidR="00FC5045" w:rsidRDefault="00FC5045" w:rsidP="0000549A">
      <w:r>
        <w:t>Passivmodus: Beide Verbindungen werden vom Client veranlasst.</w:t>
      </w:r>
    </w:p>
    <w:p w:rsidR="00A81297" w:rsidRPr="00A81297" w:rsidRDefault="00FC5045" w:rsidP="00A81297">
      <w:pPr>
        <w:pStyle w:val="Lernziel"/>
        <w:rPr>
          <w:rStyle w:val="berschrift4Zchn"/>
          <w:rFonts w:asciiTheme="majorHAnsi" w:hAnsiTheme="majorHAnsi"/>
          <w:b w:val="0"/>
          <w:bCs/>
        </w:rPr>
      </w:pPr>
      <w:r w:rsidRPr="00A81297">
        <w:rPr>
          <w:rStyle w:val="berschrift4Zchn"/>
          <w:rFonts w:asciiTheme="majorHAnsi" w:hAnsiTheme="majorHAnsi"/>
          <w:b w:val="0"/>
          <w:bCs/>
        </w:rPr>
        <w:t>12) Wozu werden die Protokolle SMTP und POP3 verwendet?</w:t>
      </w:r>
    </w:p>
    <w:p w:rsidR="00FC5045" w:rsidRDefault="00FC5045" w:rsidP="0000549A">
      <w:r>
        <w:br/>
        <w:t xml:space="preserve">SMTP: </w:t>
      </w:r>
      <w:proofErr w:type="spellStart"/>
      <w:r>
        <w:t>Postversandsserver</w:t>
      </w:r>
      <w:proofErr w:type="spellEnd"/>
      <w:r>
        <w:t xml:space="preserve"> von E-Mails</w:t>
      </w:r>
      <w:r>
        <w:br/>
        <w:t>POP3: Posteingangsserver von E-Mails</w:t>
      </w:r>
      <w:r>
        <w:br/>
      </w:r>
      <w:r>
        <w:br/>
        <w:t>Um E-Mails zu senden und zu erhalten.</w:t>
      </w:r>
    </w:p>
    <w:p w:rsidR="00253B21" w:rsidRPr="00253B21" w:rsidRDefault="00FC5045" w:rsidP="00253B21">
      <w:pPr>
        <w:pStyle w:val="Lernziel"/>
        <w:rPr>
          <w:rStyle w:val="berschrift4Zchn"/>
          <w:rFonts w:asciiTheme="majorHAnsi" w:hAnsiTheme="majorHAnsi"/>
          <w:b w:val="0"/>
          <w:bCs/>
        </w:rPr>
      </w:pPr>
      <w:r w:rsidRPr="00253B21">
        <w:rPr>
          <w:rStyle w:val="berschrift4Zchn"/>
          <w:rFonts w:asciiTheme="majorHAnsi" w:hAnsiTheme="majorHAnsi"/>
          <w:b w:val="0"/>
          <w:bCs/>
        </w:rPr>
        <w:t>13) Nennen Sie einen Vorteil von IMAP4 gegenüber POP3.</w:t>
      </w:r>
    </w:p>
    <w:p w:rsidR="00D67FCA" w:rsidRDefault="00FC5045" w:rsidP="0000549A">
      <w:r>
        <w:t>Bei IMAP4 werden die E-Mails nicht auf den lokalen Datenträger heruntergeladen. Sie bleiben auf dem Posteingangsserver.</w:t>
      </w:r>
      <w:r w:rsidR="00D67FCA">
        <w:t xml:space="preserve"> (Man kann auch spezifisch einstellen, was von der Mail heruntergeladen werden soll)</w:t>
      </w:r>
    </w:p>
    <w:p w:rsidR="00D67FCA" w:rsidRDefault="00D67FCA" w:rsidP="0000549A"/>
    <w:p w:rsidR="00FC5045" w:rsidRDefault="00FC5045" w:rsidP="0000549A">
      <w:r>
        <w:t>Bei POP3 werden die Daten auf dem Server gelöscht, und auf die lokale Festplatte abgespeichert. (Was allerdings eine Einstellungssache ist)</w:t>
      </w:r>
    </w:p>
    <w:p w:rsidR="00D67FCA" w:rsidRPr="00253B21" w:rsidRDefault="00FC5045" w:rsidP="00253B21">
      <w:pPr>
        <w:pStyle w:val="Lernziel"/>
      </w:pPr>
      <w:r w:rsidRPr="00253B21">
        <w:rPr>
          <w:rStyle w:val="berschrift4Zchn"/>
          <w:rFonts w:asciiTheme="majorHAnsi" w:hAnsiTheme="majorHAnsi"/>
          <w:b w:val="0"/>
          <w:bCs/>
        </w:rPr>
        <w:lastRenderedPageBreak/>
        <w:t>14) Was verstehen Sie unter aktiven und pseudo-aktiven Dokumenten?</w:t>
      </w:r>
    </w:p>
    <w:p w:rsidR="00D67FCA" w:rsidRDefault="00D67FCA" w:rsidP="0000549A">
      <w:r w:rsidRPr="00D67FCA">
        <w:rPr>
          <w:b/>
        </w:rPr>
        <w:t>aktiv</w:t>
      </w:r>
      <w:r>
        <w:t>: z.B. mit einem JavaScript, das vom lokalen Computer ausgeführt wird, der Server aber keine Ahnung hat, was man jetzt auf der Webseite macht.</w:t>
      </w:r>
    </w:p>
    <w:p w:rsidR="00D67FCA" w:rsidRDefault="00D67FCA" w:rsidP="0000549A"/>
    <w:p w:rsidR="00FC5045" w:rsidRDefault="00D67FCA" w:rsidP="0000549A">
      <w:r w:rsidRPr="00D67FCA">
        <w:rPr>
          <w:b/>
        </w:rPr>
        <w:t>pseudo-aktiv</w:t>
      </w:r>
      <w:r>
        <w:t xml:space="preserve">: Eine Datei die nicht aktiv ist, aber einen aktiven Inhalt </w:t>
      </w:r>
      <w:r w:rsidR="00A81297">
        <w:t>an</w:t>
      </w:r>
      <w:r>
        <w:t>zeigt</w:t>
      </w:r>
    </w:p>
    <w:p w:rsidR="00253B21" w:rsidRPr="00253B21" w:rsidRDefault="00FC5045" w:rsidP="00253B21">
      <w:pPr>
        <w:pStyle w:val="Lernziel"/>
        <w:rPr>
          <w:rStyle w:val="berschrift4Zchn"/>
          <w:rFonts w:asciiTheme="majorHAnsi" w:hAnsiTheme="majorHAnsi"/>
          <w:b w:val="0"/>
          <w:bCs/>
        </w:rPr>
      </w:pPr>
      <w:r w:rsidRPr="00253B21">
        <w:rPr>
          <w:rStyle w:val="berschrift4Zchn"/>
          <w:rFonts w:asciiTheme="majorHAnsi" w:hAnsiTheme="majorHAnsi"/>
          <w:b w:val="0"/>
          <w:bCs/>
        </w:rPr>
        <w:t>15) Erklären Sie den Unterschied zwischen Website und Webseite.</w:t>
      </w:r>
    </w:p>
    <w:p w:rsidR="00FC5045" w:rsidRDefault="00FC5045" w:rsidP="0000549A">
      <w:r>
        <w:br/>
      </w:r>
      <w:r w:rsidRPr="00253B21">
        <w:rPr>
          <w:b/>
        </w:rPr>
        <w:t>Website</w:t>
      </w:r>
      <w:r>
        <w:t>: Gesamter Webauftritt</w:t>
      </w:r>
      <w:r>
        <w:br/>
      </w:r>
      <w:r w:rsidRPr="00253B21">
        <w:rPr>
          <w:b/>
        </w:rPr>
        <w:t>Webseite</w:t>
      </w:r>
      <w:r>
        <w:t>: Einzelnes HTML-Dokument</w:t>
      </w:r>
    </w:p>
    <w:p w:rsidR="00253B21" w:rsidRDefault="004E7A57" w:rsidP="00253B21">
      <w:pPr>
        <w:pStyle w:val="Lernziel"/>
      </w:pPr>
      <w:r w:rsidRPr="004E7A57">
        <w:t>16) Erklären Sie die 3 Tier Architektur des WWW</w:t>
      </w:r>
    </w:p>
    <w:p w:rsidR="001D1E72" w:rsidRDefault="004E7A57" w:rsidP="001D1E72">
      <w:r>
        <w:t xml:space="preserve">- </w:t>
      </w:r>
      <w:proofErr w:type="spellStart"/>
      <w:r w:rsidRPr="001D1E72">
        <w:rPr>
          <w:b/>
        </w:rPr>
        <w:t>Presentation</w:t>
      </w:r>
      <w:proofErr w:type="spellEnd"/>
      <w:r>
        <w:t xml:space="preserve"> = grafische Darstellung z. B. in einem Browser</w:t>
      </w:r>
      <w:r>
        <w:br/>
        <w:t xml:space="preserve">- </w:t>
      </w:r>
      <w:r w:rsidR="001D1E72" w:rsidRPr="001D1E72">
        <w:rPr>
          <w:b/>
        </w:rPr>
        <w:t>Webserver</w:t>
      </w:r>
      <w:r w:rsidR="001D1E72">
        <w:t xml:space="preserve"> auf der das </w:t>
      </w:r>
      <w:r>
        <w:t>Business-</w:t>
      </w:r>
      <w:proofErr w:type="spellStart"/>
      <w:r>
        <w:t>Logic</w:t>
      </w:r>
      <w:proofErr w:type="spellEnd"/>
      <w:r>
        <w:t xml:space="preserve"> = "Direkter Ansprechpartner" des Browsers z.B. </w:t>
      </w:r>
      <w:proofErr w:type="spellStart"/>
      <w:r>
        <w:t>Application</w:t>
      </w:r>
      <w:proofErr w:type="spellEnd"/>
      <w:r>
        <w:t xml:space="preserve"> Server der HTML Dokumente bereit stellt</w:t>
      </w:r>
      <w:r w:rsidR="001D1E72">
        <w:t>, implementiert ist</w:t>
      </w:r>
      <w:r>
        <w:br/>
        <w:t xml:space="preserve">- DBMS/ERP/TP = Diverse Datenbanken, welche die Daten an den </w:t>
      </w:r>
      <w:proofErr w:type="spellStart"/>
      <w:r>
        <w:t>Application</w:t>
      </w:r>
      <w:proofErr w:type="spellEnd"/>
      <w:r>
        <w:t xml:space="preserve"> Server weiter leiten</w:t>
      </w:r>
    </w:p>
    <w:p w:rsidR="001D1E72" w:rsidRDefault="004E7A57" w:rsidP="001D1E72">
      <w:pPr>
        <w:pStyle w:val="Lernziel"/>
      </w:pPr>
      <w:r w:rsidRPr="004E7A57">
        <w:t>17) Wozu werden Cookies verwendet? Gibt es Sites, die ohne Co</w:t>
      </w:r>
      <w:r w:rsidR="00534D02">
        <w:t>o</w:t>
      </w:r>
      <w:r w:rsidRPr="004E7A57">
        <w:t>kies nicht funktionieren würden? Wieso?</w:t>
      </w:r>
      <w:r>
        <w:t xml:space="preserve"> </w:t>
      </w:r>
      <w:r w:rsidRPr="00D67FCA">
        <w:t>Nennen Sie ein Beispiel.</w:t>
      </w:r>
    </w:p>
    <w:p w:rsidR="001D1E72" w:rsidRDefault="004E7A57" w:rsidP="001D1E72">
      <w:r>
        <w:t>HTML kann keine Verbindung halten -&gt; Cookies werden dafür verwendet zusätzliche Informationen zwischen Browser und Server auszutauschen.</w:t>
      </w:r>
      <w:r>
        <w:br/>
        <w:t>Ein Webshop (Inhalt des Warenkorbs während einer bestimmten Zeit anzeigen) würde ohne Cookies/Session Key nicht funktionieren, da der Server sonst nicht "weiss" was bereits im Warenkorb vorhanden ist.</w:t>
      </w:r>
    </w:p>
    <w:p w:rsidR="001D1E72" w:rsidRDefault="004E7A57" w:rsidP="001D1E72">
      <w:pPr>
        <w:pStyle w:val="Lernziel"/>
      </w:pPr>
      <w:r w:rsidRPr="004E7A57">
        <w:t>18) W</w:t>
      </w:r>
      <w:r>
        <w:t>i</w:t>
      </w:r>
      <w:r w:rsidRPr="004E7A57">
        <w:t xml:space="preserve">e können Sie bei Apache-Server ein Verzeichnis, das sich in </w:t>
      </w:r>
      <w:proofErr w:type="spellStart"/>
      <w:r w:rsidRPr="004E7A57">
        <w:t>htdocs</w:t>
      </w:r>
      <w:proofErr w:type="spellEnd"/>
      <w:r w:rsidRPr="004E7A57">
        <w:t xml:space="preserve"> befindet mittels Benutzername- und Passwortabfrage vor unberechtigtem Zugriff schützen?</w:t>
      </w:r>
    </w:p>
    <w:p w:rsidR="001D1E72" w:rsidRDefault="004E7A57" w:rsidP="0000549A">
      <w:r>
        <w:br/>
        <w:t xml:space="preserve">Die Datei </w:t>
      </w:r>
      <w:r w:rsidRPr="001D1E72">
        <w:rPr>
          <w:b/>
        </w:rPr>
        <w:t>.</w:t>
      </w:r>
      <w:proofErr w:type="spellStart"/>
      <w:r w:rsidRPr="001D1E72">
        <w:rPr>
          <w:b/>
        </w:rPr>
        <w:t>htaccess</w:t>
      </w:r>
      <w:proofErr w:type="spellEnd"/>
      <w:r>
        <w:t xml:space="preserve"> ist die Konfigurationsdatei und legt die Art des Zugriffsschutzes sowie das Ziel der Passwortdatei fest. Um ein Verzeichnis zu schützen, muss in der .</w:t>
      </w:r>
      <w:proofErr w:type="spellStart"/>
      <w:r>
        <w:t>htaccess</w:t>
      </w:r>
      <w:proofErr w:type="spellEnd"/>
      <w:r>
        <w:t xml:space="preserve"> folgender Code eingefügt werden:</w:t>
      </w:r>
      <w:r>
        <w:br/>
      </w:r>
      <w:r>
        <w:br/>
      </w:r>
      <w:proofErr w:type="spellStart"/>
      <w:r>
        <w:t>AuthUserFile</w:t>
      </w:r>
      <w:proofErr w:type="spellEnd"/>
      <w:r>
        <w:t xml:space="preserve"> /</w:t>
      </w:r>
      <w:proofErr w:type="spellStart"/>
      <w:r>
        <w:t>pfad</w:t>
      </w:r>
      <w:proofErr w:type="spellEnd"/>
      <w:r>
        <w:t>/.</w:t>
      </w:r>
      <w:proofErr w:type="spellStart"/>
      <w:r>
        <w:t>htpasswd</w:t>
      </w:r>
      <w:proofErr w:type="spellEnd"/>
      <w:r>
        <w:br/>
      </w:r>
      <w:proofErr w:type="spellStart"/>
      <w:r>
        <w:t>AuthGroupFile</w:t>
      </w:r>
      <w:proofErr w:type="spellEnd"/>
      <w:r>
        <w:t xml:space="preserve"> /</w:t>
      </w:r>
      <w:proofErr w:type="spellStart"/>
      <w:r>
        <w:t>dev</w:t>
      </w:r>
      <w:proofErr w:type="spellEnd"/>
      <w:r>
        <w:t>/null</w:t>
      </w:r>
      <w:r>
        <w:br/>
      </w:r>
      <w:proofErr w:type="spellStart"/>
      <w:r>
        <w:t>AuthName</w:t>
      </w:r>
      <w:proofErr w:type="spellEnd"/>
      <w:r>
        <w:t xml:space="preserve"> "</w:t>
      </w:r>
      <w:proofErr w:type="spellStart"/>
      <w:r>
        <w:t>name</w:t>
      </w:r>
      <w:proofErr w:type="spellEnd"/>
      <w:r>
        <w:t>"</w:t>
      </w:r>
      <w:r>
        <w:br/>
      </w:r>
      <w:proofErr w:type="spellStart"/>
      <w:r>
        <w:t>AuthType</w:t>
      </w:r>
      <w:proofErr w:type="spellEnd"/>
      <w:r>
        <w:t xml:space="preserve"> Basic</w:t>
      </w:r>
      <w:r>
        <w:br/>
        <w:t>&lt;Limit GET&gt;</w:t>
      </w:r>
      <w:r>
        <w:br/>
      </w:r>
      <w:proofErr w:type="spellStart"/>
      <w:r>
        <w:t>require</w:t>
      </w:r>
      <w:proofErr w:type="spellEnd"/>
      <w:r>
        <w:t xml:space="preserve"> valid-user</w:t>
      </w:r>
      <w:r>
        <w:br/>
        <w:t>&lt;/Limit&gt;</w:t>
      </w:r>
      <w:r>
        <w:br/>
      </w:r>
      <w:r>
        <w:br/>
      </w:r>
      <w:proofErr w:type="spellStart"/>
      <w:r>
        <w:t>AuthUserFile</w:t>
      </w:r>
      <w:proofErr w:type="spellEnd"/>
      <w:r>
        <w:t xml:space="preserve"> verweist dabei auf eine separate (noch anzulegende) Datei mit </w:t>
      </w:r>
      <w:proofErr w:type="spellStart"/>
      <w:r>
        <w:t>selbem</w:t>
      </w:r>
      <w:proofErr w:type="spellEnd"/>
      <w:r>
        <w:t xml:space="preserve"> Namen, in der alle Benutzer mit Passwort festgehalten </w:t>
      </w:r>
      <w:r w:rsidR="001D1E72">
        <w:t xml:space="preserve">sein müssen. (z.B. </w:t>
      </w:r>
      <w:proofErr w:type="spellStart"/>
      <w:r w:rsidR="001D1E72">
        <w:t>mak</w:t>
      </w:r>
      <w:proofErr w:type="spellEnd"/>
      <w:r w:rsidR="001D1E72">
        <w:t xml:space="preserve"> = </w:t>
      </w:r>
      <w:proofErr w:type="spellStart"/>
      <w:r w:rsidR="001D1E72">
        <w:t>gugus</w:t>
      </w:r>
      <w:proofErr w:type="spellEnd"/>
      <w:r w:rsidR="001D1E72">
        <w:t>)</w:t>
      </w:r>
    </w:p>
    <w:p w:rsidR="001D1E72" w:rsidRDefault="004E7A57" w:rsidP="001D1E72">
      <w:pPr>
        <w:pStyle w:val="Lernziel"/>
      </w:pPr>
      <w:r w:rsidRPr="004E7A57">
        <w:t>19) Welche Informationen stehen mindestens in einem Mail-Header?</w:t>
      </w:r>
    </w:p>
    <w:p w:rsidR="001D1E72" w:rsidRPr="001F3009" w:rsidRDefault="004E7A57" w:rsidP="0000549A">
      <w:pPr>
        <w:rPr>
          <w:lang w:val="en-US"/>
        </w:rPr>
      </w:pPr>
      <w:r w:rsidRPr="001D1E72">
        <w:rPr>
          <w:rFonts w:ascii="Courier New" w:hAnsi="Courier New" w:cs="Courier New"/>
          <w:sz w:val="14"/>
          <w:lang w:val="en-US"/>
        </w:rPr>
        <w:t>Received: from [</w:t>
      </w:r>
      <w:proofErr w:type="spellStart"/>
      <w:r w:rsidRPr="001D1E72">
        <w:rPr>
          <w:rFonts w:ascii="Courier New" w:hAnsi="Courier New" w:cs="Courier New"/>
          <w:sz w:val="14"/>
          <w:lang w:val="en-US"/>
        </w:rPr>
        <w:t>xxx.xx.xxx.xxx</w:t>
      </w:r>
      <w:proofErr w:type="spellEnd"/>
      <w:r w:rsidRPr="001D1E72">
        <w:rPr>
          <w:rFonts w:ascii="Courier New" w:hAnsi="Courier New" w:cs="Courier New"/>
          <w:sz w:val="14"/>
          <w:lang w:val="en-US"/>
        </w:rPr>
        <w:t>] (</w:t>
      </w:r>
      <w:proofErr w:type="spellStart"/>
      <w:r w:rsidRPr="001D1E72">
        <w:rPr>
          <w:rFonts w:ascii="Courier New" w:hAnsi="Courier New" w:cs="Courier New"/>
          <w:sz w:val="14"/>
          <w:lang w:val="en-US"/>
        </w:rPr>
        <w:t>helo</w:t>
      </w:r>
      <w:proofErr w:type="spellEnd"/>
      <w:r w:rsidRPr="001D1E72">
        <w:rPr>
          <w:rFonts w:ascii="Courier New" w:hAnsi="Courier New" w:cs="Courier New"/>
          <w:sz w:val="14"/>
          <w:lang w:val="en-US"/>
        </w:rPr>
        <w:t>=server.com</w:t>
      </w:r>
      <w:proofErr w:type="gramStart"/>
      <w:r w:rsidRPr="001D1E72">
        <w:rPr>
          <w:rFonts w:ascii="Courier New" w:hAnsi="Courier New" w:cs="Courier New"/>
          <w:sz w:val="14"/>
          <w:lang w:val="en-US"/>
        </w:rPr>
        <w:t>)</w:t>
      </w:r>
      <w:proofErr w:type="gramEnd"/>
      <w:r w:rsidRPr="001D1E72">
        <w:rPr>
          <w:rFonts w:ascii="Courier New" w:hAnsi="Courier New" w:cs="Courier New"/>
          <w:sz w:val="14"/>
          <w:lang w:val="en-US"/>
        </w:rPr>
        <w:br/>
        <w:t xml:space="preserve">by gugus.ch with </w:t>
      </w:r>
      <w:proofErr w:type="spellStart"/>
      <w:r w:rsidRPr="001D1E72">
        <w:rPr>
          <w:rFonts w:ascii="Courier New" w:hAnsi="Courier New" w:cs="Courier New"/>
          <w:sz w:val="14"/>
          <w:lang w:val="en-US"/>
        </w:rPr>
        <w:t>esmtp</w:t>
      </w:r>
      <w:proofErr w:type="spellEnd"/>
      <w:r w:rsidRPr="001D1E72">
        <w:rPr>
          <w:rFonts w:ascii="Courier New" w:hAnsi="Courier New" w:cs="Courier New"/>
          <w:sz w:val="14"/>
          <w:lang w:val="en-US"/>
        </w:rPr>
        <w:t xml:space="preserve"> (gugus.ch 4.110 #24)</w:t>
      </w:r>
      <w:r w:rsidRPr="001D1E72">
        <w:rPr>
          <w:rFonts w:ascii="Courier New" w:hAnsi="Courier New" w:cs="Courier New"/>
          <w:sz w:val="14"/>
          <w:lang w:val="en-US"/>
        </w:rPr>
        <w:br/>
        <w:t>id</w:t>
      </w:r>
      <w:r w:rsidRPr="001D1E72">
        <w:rPr>
          <w:rFonts w:ascii="Courier New" w:hAnsi="Courier New" w:cs="Courier New"/>
          <w:sz w:val="14"/>
          <w:lang w:val="en-US"/>
        </w:rPr>
        <w:br/>
        <w:t>for mak@gugus.ch; Thu, 16 Dec 2010 09:55:14 +0100</w:t>
      </w:r>
      <w:r w:rsidRPr="001D1E72">
        <w:rPr>
          <w:rFonts w:ascii="Courier New" w:hAnsi="Courier New" w:cs="Courier New"/>
          <w:sz w:val="14"/>
          <w:lang w:val="en-US"/>
        </w:rPr>
        <w:br/>
        <w:t>Message-ID:</w:t>
      </w:r>
      <w:r w:rsidRPr="001D1E72">
        <w:rPr>
          <w:rFonts w:ascii="Courier New" w:hAnsi="Courier New" w:cs="Courier New"/>
          <w:sz w:val="14"/>
          <w:lang w:val="en-US"/>
        </w:rPr>
        <w:br/>
        <w:t>Date: Thu, 16 Dec 2010 03:55:14 -0500 (EST)</w:t>
      </w:r>
      <w:r w:rsidRPr="001D1E72">
        <w:rPr>
          <w:rFonts w:ascii="Courier New" w:hAnsi="Courier New" w:cs="Courier New"/>
          <w:sz w:val="14"/>
          <w:lang w:val="en-US"/>
        </w:rPr>
        <w:br/>
        <w:t>From: Server &lt;mail@server.com&gt;</w:t>
      </w:r>
      <w:r w:rsidRPr="001D1E72">
        <w:rPr>
          <w:rFonts w:ascii="Courier New" w:hAnsi="Courier New" w:cs="Courier New"/>
          <w:sz w:val="14"/>
          <w:lang w:val="en-US"/>
        </w:rPr>
        <w:br/>
        <w:t>Reply-To: mail@server.com</w:t>
      </w:r>
      <w:r w:rsidRPr="001D1E72">
        <w:rPr>
          <w:rFonts w:ascii="Courier New" w:hAnsi="Courier New" w:cs="Courier New"/>
          <w:sz w:val="14"/>
          <w:lang w:val="en-US"/>
        </w:rPr>
        <w:br/>
        <w:t>Sender: "Mail" &lt;mail@server.com&gt;</w:t>
      </w:r>
      <w:r w:rsidRPr="001D1E72">
        <w:rPr>
          <w:rFonts w:ascii="Courier New" w:hAnsi="Courier New" w:cs="Courier New"/>
          <w:sz w:val="14"/>
          <w:lang w:val="en-US"/>
        </w:rPr>
        <w:br/>
        <w:t>To: mak@gugus.ch</w:t>
      </w:r>
      <w:r w:rsidRPr="001D1E72">
        <w:rPr>
          <w:rFonts w:ascii="Courier New" w:hAnsi="Courier New" w:cs="Courier New"/>
          <w:sz w:val="14"/>
          <w:lang w:val="en-US"/>
        </w:rPr>
        <w:br/>
        <w:t xml:space="preserve">Subject: </w:t>
      </w:r>
      <w:proofErr w:type="spellStart"/>
      <w:r w:rsidRPr="001D1E72">
        <w:rPr>
          <w:rFonts w:ascii="Courier New" w:hAnsi="Courier New" w:cs="Courier New"/>
          <w:sz w:val="14"/>
          <w:lang w:val="en-US"/>
        </w:rPr>
        <w:t>Guguseli</w:t>
      </w:r>
      <w:proofErr w:type="spellEnd"/>
      <w:r w:rsidRPr="001D1E72">
        <w:rPr>
          <w:rFonts w:ascii="Courier New" w:hAnsi="Courier New" w:cs="Courier New"/>
          <w:sz w:val="14"/>
          <w:lang w:val="en-US"/>
        </w:rPr>
        <w:t>!</w:t>
      </w:r>
      <w:r w:rsidRPr="001D1E72">
        <w:rPr>
          <w:rFonts w:ascii="Courier New" w:hAnsi="Courier New" w:cs="Courier New"/>
          <w:sz w:val="14"/>
          <w:lang w:val="en-US"/>
        </w:rPr>
        <w:br/>
      </w:r>
    </w:p>
    <w:p w:rsidR="001D1E72" w:rsidRDefault="004E7A57" w:rsidP="001D1E72">
      <w:pPr>
        <w:pStyle w:val="Lernziel"/>
      </w:pPr>
      <w:r>
        <w:lastRenderedPageBreak/>
        <w:t xml:space="preserve">20) Was </w:t>
      </w:r>
      <w:proofErr w:type="spellStart"/>
      <w:r>
        <w:t>bedeuted</w:t>
      </w:r>
      <w:proofErr w:type="spellEnd"/>
      <w:r>
        <w:t xml:space="preserve"> DHCP und wozu dient es genau?</w:t>
      </w:r>
    </w:p>
    <w:p w:rsidR="006D1A0C" w:rsidRDefault="006D1A0C" w:rsidP="0000549A">
      <w:r>
        <w:t xml:space="preserve">DHCP = Dynamic Host </w:t>
      </w:r>
      <w:proofErr w:type="spellStart"/>
      <w:r>
        <w:t>Configuration</w:t>
      </w:r>
      <w:proofErr w:type="spellEnd"/>
      <w:r>
        <w:t xml:space="preserve"> Protocol</w:t>
      </w:r>
      <w:r>
        <w:br/>
        <w:t>Ermöglicht die Zuweisung der Netzwerkkonfiguration an Clients durch einen Server.</w:t>
      </w:r>
    </w:p>
    <w:p w:rsidR="006D1A0C" w:rsidRDefault="004E7A57" w:rsidP="006D1A0C">
      <w:pPr>
        <w:pStyle w:val="Lernziel"/>
      </w:pPr>
      <w:r w:rsidRPr="004E7A57">
        <w:t>21) Was ist ein "</w:t>
      </w:r>
      <w:proofErr w:type="spellStart"/>
      <w:r w:rsidRPr="004E7A57">
        <w:t>standard</w:t>
      </w:r>
      <w:proofErr w:type="spellEnd"/>
      <w:r w:rsidRPr="004E7A57">
        <w:t xml:space="preserve"> </w:t>
      </w:r>
      <w:proofErr w:type="spellStart"/>
      <w:r w:rsidRPr="004E7A57">
        <w:t>gateway</w:t>
      </w:r>
      <w:proofErr w:type="spellEnd"/>
      <w:r w:rsidRPr="004E7A57">
        <w:t>"? Was ist ein "</w:t>
      </w:r>
      <w:proofErr w:type="spellStart"/>
      <w:r w:rsidRPr="004E7A57">
        <w:t>default</w:t>
      </w:r>
      <w:proofErr w:type="spellEnd"/>
      <w:r w:rsidRPr="004E7A57">
        <w:t xml:space="preserve"> </w:t>
      </w:r>
      <w:proofErr w:type="spellStart"/>
      <w:r w:rsidRPr="004E7A57">
        <w:t>gateway</w:t>
      </w:r>
      <w:proofErr w:type="spellEnd"/>
      <w:r w:rsidRPr="004E7A57">
        <w:t>"?</w:t>
      </w:r>
    </w:p>
    <w:p w:rsidR="006D1A0C" w:rsidRDefault="006D1A0C" w:rsidP="006D1A0C">
      <w:proofErr w:type="spellStart"/>
      <w:r w:rsidRPr="006D1A0C">
        <w:rPr>
          <w:b/>
        </w:rPr>
        <w:t>standard</w:t>
      </w:r>
      <w:proofErr w:type="spellEnd"/>
      <w:r w:rsidRPr="006D1A0C">
        <w:rPr>
          <w:b/>
        </w:rPr>
        <w:t xml:space="preserve"> </w:t>
      </w:r>
      <w:proofErr w:type="spellStart"/>
      <w:r w:rsidRPr="006D1A0C">
        <w:rPr>
          <w:b/>
        </w:rPr>
        <w:t>gateway</w:t>
      </w:r>
      <w:proofErr w:type="spellEnd"/>
      <w:r>
        <w:t>: Der Rechner (Router) der die Datenpakete in andere Netzwerke vermitteln kann, wenn der eigene Rechner den Weg nicht kennt.</w:t>
      </w:r>
    </w:p>
    <w:p w:rsidR="006D1A0C" w:rsidRDefault="006D1A0C" w:rsidP="006D1A0C"/>
    <w:p w:rsidR="006D1A0C" w:rsidRDefault="006D1A0C" w:rsidP="006D1A0C">
      <w:proofErr w:type="spellStart"/>
      <w:r w:rsidRPr="006D1A0C">
        <w:rPr>
          <w:b/>
        </w:rPr>
        <w:t>default</w:t>
      </w:r>
      <w:proofErr w:type="spellEnd"/>
      <w:r w:rsidRPr="006D1A0C">
        <w:rPr>
          <w:b/>
        </w:rPr>
        <w:t xml:space="preserve"> </w:t>
      </w:r>
      <w:proofErr w:type="spellStart"/>
      <w:r w:rsidRPr="006D1A0C">
        <w:rPr>
          <w:b/>
        </w:rPr>
        <w:t>gateway</w:t>
      </w:r>
      <w:proofErr w:type="spellEnd"/>
      <w:r>
        <w:t xml:space="preserve">: Statt Protokolle zu konvertieren, leitet das </w:t>
      </w:r>
      <w:proofErr w:type="spellStart"/>
      <w:r>
        <w:t>default</w:t>
      </w:r>
      <w:proofErr w:type="spellEnd"/>
      <w:r>
        <w:t xml:space="preserve"> Gateway einer IP-Konfiguration heute also lediglich alle nicht zu einem Subnetz gehörenden Netzwerkanfragen in ein anderes Subnetz weiter und erfüllt damit schlicht die Funktionen eines Routers, weshalb die Bezeichnung „</w:t>
      </w:r>
      <w:proofErr w:type="spellStart"/>
      <w:r>
        <w:t>default</w:t>
      </w:r>
      <w:proofErr w:type="spellEnd"/>
      <w:r>
        <w:t xml:space="preserve"> Router“ heutzutage treffender wäre.</w:t>
      </w:r>
    </w:p>
    <w:p w:rsidR="006D1A0C" w:rsidRDefault="004E7A57" w:rsidP="006D1A0C">
      <w:pPr>
        <w:pStyle w:val="Lernziel"/>
      </w:pPr>
      <w:r w:rsidRPr="004E7A57">
        <w:t>22) Was bedeutet es, den Apache Server auf einem Windows-System als Service und nicht als gewöhnliche</w:t>
      </w:r>
      <w:r>
        <w:t xml:space="preserve"> Applikation zu installieren?</w:t>
      </w:r>
    </w:p>
    <w:p w:rsidR="004E7A57" w:rsidRDefault="006D1A0C" w:rsidP="006D1A0C">
      <w:r>
        <w:t>MAK: „</w:t>
      </w:r>
      <w:r w:rsidRPr="006D1A0C">
        <w:t>Wenn der Server als Applikation installiert wurde (à la XAMPP), muss der Benutzer, der ihn startet, angemeldet sein</w:t>
      </w:r>
      <w:proofErr w:type="gramStart"/>
      <w:r w:rsidRPr="006D1A0C">
        <w:t>. "</w:t>
      </w:r>
      <w:proofErr w:type="gramEnd"/>
      <w:r w:rsidRPr="006D1A0C">
        <w:t>angemeldet" ist zentral. Der Service-Manager kann den Apache-Service auch im Kontext eines bestimmten Benutzerkontos starten, aber dieser muss nicht selber angemeldet sein.</w:t>
      </w:r>
      <w:r>
        <w:t>“</w:t>
      </w:r>
    </w:p>
    <w:p w:rsidR="006D1A0C" w:rsidRDefault="006D1A0C" w:rsidP="006D1A0C"/>
    <w:p w:rsidR="006D1A0C" w:rsidRDefault="006D1A0C" w:rsidP="006D1A0C">
      <w:r>
        <w:t>Das der Apache auch läuft wenn keine Person am System angemeldet ist. Er ist ein Hintergrundprozess welcher unabhängig von einer Sitzung läuft.</w:t>
      </w:r>
    </w:p>
    <w:p w:rsidR="006D1A0C" w:rsidRDefault="006D1A0C" w:rsidP="006D1A0C">
      <w:pPr>
        <w:rPr>
          <w:i/>
        </w:rPr>
      </w:pPr>
      <w:r w:rsidRPr="006D1A0C">
        <w:rPr>
          <w:i/>
        </w:rPr>
        <w:t>Lexikon der Informatik Seite 752</w:t>
      </w:r>
    </w:p>
    <w:p w:rsidR="006D1A0C" w:rsidRDefault="006D1A0C" w:rsidP="006D1A0C">
      <w:pPr>
        <w:pStyle w:val="Lernziel"/>
      </w:pPr>
      <w:r w:rsidRPr="006D1A0C">
        <w:t>24</w:t>
      </w:r>
      <w:r>
        <w:t>)</w:t>
      </w:r>
      <w:r w:rsidRPr="006D1A0C">
        <w:t xml:space="preserve"> Warum muss der Servername bei einem </w:t>
      </w:r>
      <w:proofErr w:type="spellStart"/>
      <w:r w:rsidRPr="006D1A0C">
        <w:t>XMLHttpRequest</w:t>
      </w:r>
      <w:proofErr w:type="spellEnd"/>
      <w:r w:rsidRPr="006D1A0C">
        <w:t xml:space="preserve"> gar nicht angegeben werden, sondern nur das Dokument oder Skript auf dem Server?</w:t>
      </w:r>
    </w:p>
    <w:p w:rsidR="006D1A0C" w:rsidRDefault="006D1A0C" w:rsidP="006D1A0C">
      <w:r w:rsidRPr="006D1A0C">
        <w:t>Da das JavaScript fähig wird, s</w:t>
      </w:r>
      <w:r w:rsidR="0068446A">
        <w:t xml:space="preserve">elber einen </w:t>
      </w:r>
      <w:proofErr w:type="spellStart"/>
      <w:r w:rsidR="0068446A">
        <w:t>HttpRequest</w:t>
      </w:r>
      <w:proofErr w:type="spellEnd"/>
      <w:r w:rsidR="0068446A">
        <w:t xml:space="preserve"> auszufü</w:t>
      </w:r>
      <w:r w:rsidRPr="006D1A0C">
        <w:t>hren. Unabhängig vom Ladezustand des HTML Dokumentes.</w:t>
      </w:r>
    </w:p>
    <w:p w:rsidR="0068446A" w:rsidRDefault="0068446A" w:rsidP="0068446A">
      <w:pPr>
        <w:pStyle w:val="Lernziel"/>
      </w:pPr>
      <w:r>
        <w:t xml:space="preserve">25) </w:t>
      </w:r>
      <w:r w:rsidRPr="0068446A">
        <w:t>Erklären Sie am Beispiel</w:t>
      </w:r>
      <w:r>
        <w:t xml:space="preserve"> </w:t>
      </w:r>
      <w:r w:rsidRPr="0068446A">
        <w:rPr>
          <w:rFonts w:ascii="Courier New" w:hAnsi="Courier New" w:cs="Courier New"/>
          <w:sz w:val="16"/>
        </w:rPr>
        <w:t xml:space="preserve">&lt;a </w:t>
      </w:r>
      <w:proofErr w:type="spellStart"/>
      <w:r w:rsidRPr="0068446A">
        <w:rPr>
          <w:rFonts w:ascii="Courier New" w:hAnsi="Courier New" w:cs="Courier New"/>
          <w:sz w:val="16"/>
        </w:rPr>
        <w:t>href</w:t>
      </w:r>
      <w:proofErr w:type="spellEnd"/>
      <w:r w:rsidRPr="0068446A">
        <w:rPr>
          <w:rFonts w:ascii="Courier New" w:hAnsi="Courier New" w:cs="Courier New"/>
          <w:sz w:val="16"/>
        </w:rPr>
        <w:t>=“</w:t>
      </w:r>
      <w:proofErr w:type="spellStart"/>
      <w:r w:rsidRPr="0068446A">
        <w:rPr>
          <w:rFonts w:ascii="Courier New" w:hAnsi="Courier New" w:cs="Courier New"/>
          <w:sz w:val="16"/>
        </w:rPr>
        <w:t>soso.php</w:t>
      </w:r>
      <w:proofErr w:type="spellEnd"/>
      <w:r w:rsidRPr="0068446A">
        <w:rPr>
          <w:rFonts w:ascii="Courier New" w:hAnsi="Courier New" w:cs="Courier New"/>
          <w:sz w:val="16"/>
        </w:rPr>
        <w:t xml:space="preserve">“ </w:t>
      </w:r>
      <w:proofErr w:type="spellStart"/>
      <w:r w:rsidRPr="0068446A">
        <w:rPr>
          <w:rFonts w:ascii="Courier New" w:hAnsi="Courier New" w:cs="Courier New"/>
          <w:sz w:val="16"/>
        </w:rPr>
        <w:t>id</w:t>
      </w:r>
      <w:proofErr w:type="spellEnd"/>
      <w:r w:rsidRPr="0068446A">
        <w:rPr>
          <w:rFonts w:ascii="Courier New" w:hAnsi="Courier New" w:cs="Courier New"/>
          <w:sz w:val="16"/>
        </w:rPr>
        <w:t>=</w:t>
      </w:r>
      <w:r>
        <w:rPr>
          <w:rFonts w:ascii="Courier New" w:hAnsi="Courier New" w:cs="Courier New"/>
          <w:sz w:val="16"/>
        </w:rPr>
        <w:t xml:space="preserve"> </w:t>
      </w:r>
      <w:r w:rsidRPr="0068446A">
        <w:rPr>
          <w:rFonts w:ascii="Courier New" w:hAnsi="Courier New" w:cs="Courier New"/>
          <w:sz w:val="16"/>
        </w:rPr>
        <w:t>“</w:t>
      </w:r>
      <w:proofErr w:type="spellStart"/>
      <w:r w:rsidRPr="0068446A">
        <w:rPr>
          <w:rFonts w:ascii="Courier New" w:hAnsi="Courier New" w:cs="Courier New"/>
          <w:sz w:val="16"/>
        </w:rPr>
        <w:t>bsp</w:t>
      </w:r>
      <w:proofErr w:type="spellEnd"/>
      <w:r w:rsidRPr="0068446A">
        <w:rPr>
          <w:rFonts w:ascii="Courier New" w:hAnsi="Courier New" w:cs="Courier New"/>
          <w:sz w:val="16"/>
        </w:rPr>
        <w:t>“ &lt;Beispiel &lt;/a&gt;</w:t>
      </w:r>
      <w:r w:rsidRPr="0068446A">
        <w:t xml:space="preserve"> die Begriffe Element, Attribut, Referenz.</w:t>
      </w:r>
    </w:p>
    <w:p w:rsidR="0068446A" w:rsidRDefault="0068446A" w:rsidP="0068446A">
      <w:r w:rsidRPr="0068446A">
        <w:rPr>
          <w:b/>
        </w:rPr>
        <w:t>Element</w:t>
      </w:r>
      <w:r>
        <w:t xml:space="preserve"> = Beispiel </w:t>
      </w:r>
      <w:r>
        <w:sym w:font="Wingdings" w:char="F0E0"/>
      </w:r>
      <w:r>
        <w:t xml:space="preserve"> wird im Browser angezeigt</w:t>
      </w:r>
    </w:p>
    <w:p w:rsidR="0068446A" w:rsidRPr="001F3009" w:rsidRDefault="0068446A" w:rsidP="0068446A">
      <w:pPr>
        <w:rPr>
          <w:lang w:val="en-US"/>
        </w:rPr>
      </w:pPr>
      <w:proofErr w:type="spellStart"/>
      <w:r w:rsidRPr="001F3009">
        <w:rPr>
          <w:b/>
          <w:lang w:val="en-US"/>
        </w:rPr>
        <w:t>Attribut</w:t>
      </w:r>
      <w:proofErr w:type="spellEnd"/>
      <w:r w:rsidRPr="001F3009">
        <w:rPr>
          <w:lang w:val="en-US"/>
        </w:rPr>
        <w:t xml:space="preserve"> = id="</w:t>
      </w:r>
      <w:proofErr w:type="spellStart"/>
      <w:r w:rsidRPr="001F3009">
        <w:rPr>
          <w:lang w:val="en-US"/>
        </w:rPr>
        <w:t>bsp</w:t>
      </w:r>
      <w:proofErr w:type="spellEnd"/>
      <w:r w:rsidRPr="001F3009">
        <w:rPr>
          <w:lang w:val="en-US"/>
        </w:rPr>
        <w:t>"</w:t>
      </w:r>
    </w:p>
    <w:p w:rsidR="0068446A" w:rsidRPr="001F3009" w:rsidRDefault="0068446A" w:rsidP="0068446A">
      <w:pPr>
        <w:rPr>
          <w:lang w:val="en-US"/>
        </w:rPr>
      </w:pPr>
      <w:proofErr w:type="spellStart"/>
      <w:r w:rsidRPr="001F3009">
        <w:rPr>
          <w:b/>
          <w:lang w:val="en-US"/>
        </w:rPr>
        <w:t>Referenz</w:t>
      </w:r>
      <w:proofErr w:type="spellEnd"/>
      <w:r w:rsidRPr="001F3009">
        <w:rPr>
          <w:lang w:val="en-US"/>
        </w:rPr>
        <w:t xml:space="preserve"> = </w:t>
      </w:r>
      <w:proofErr w:type="spellStart"/>
      <w:r w:rsidRPr="001F3009">
        <w:rPr>
          <w:lang w:val="en-US"/>
        </w:rPr>
        <w:t>href</w:t>
      </w:r>
      <w:proofErr w:type="spellEnd"/>
      <w:r w:rsidRPr="001F3009">
        <w:rPr>
          <w:lang w:val="en-US"/>
        </w:rPr>
        <w:t>="</w:t>
      </w:r>
      <w:proofErr w:type="spellStart"/>
      <w:r w:rsidRPr="001F3009">
        <w:rPr>
          <w:lang w:val="en-US"/>
        </w:rPr>
        <w:t>soso.php</w:t>
      </w:r>
      <w:proofErr w:type="spellEnd"/>
      <w:r w:rsidRPr="001F3009">
        <w:rPr>
          <w:lang w:val="en-US"/>
        </w:rPr>
        <w:t>"</w:t>
      </w:r>
    </w:p>
    <w:p w:rsidR="0068446A" w:rsidRPr="001F3009" w:rsidRDefault="0068446A" w:rsidP="0068446A">
      <w:pPr>
        <w:rPr>
          <w:lang w:val="en-US"/>
        </w:rPr>
      </w:pPr>
    </w:p>
    <w:p w:rsidR="0068446A" w:rsidRDefault="0068446A" w:rsidP="0068446A">
      <w:pPr>
        <w:pStyle w:val="Lernziel"/>
        <w:rPr>
          <w:rFonts w:ascii="Courier New" w:hAnsi="Courier New" w:cs="Courier New"/>
          <w:sz w:val="18"/>
        </w:rPr>
      </w:pPr>
      <w:r w:rsidRPr="0068446A">
        <w:t>26</w:t>
      </w:r>
      <w:r>
        <w:t>)</w:t>
      </w:r>
      <w:r w:rsidRPr="0068446A">
        <w:t xml:space="preserve"> Was ist (technisch) unschön an </w:t>
      </w:r>
      <w:proofErr w:type="spellStart"/>
      <w:r w:rsidRPr="0068446A">
        <w:rPr>
          <w:rFonts w:ascii="Courier New" w:hAnsi="Courier New" w:cs="Courier New"/>
          <w:sz w:val="18"/>
        </w:rPr>
        <w:t>body</w:t>
      </w:r>
      <w:proofErr w:type="spellEnd"/>
      <w:r w:rsidRPr="0068446A">
        <w:rPr>
          <w:rFonts w:ascii="Courier New" w:hAnsi="Courier New" w:cs="Courier New"/>
          <w:sz w:val="18"/>
        </w:rPr>
        <w:t xml:space="preserve"> </w:t>
      </w:r>
      <w:proofErr w:type="spellStart"/>
      <w:r w:rsidRPr="0068446A">
        <w:rPr>
          <w:rFonts w:ascii="Courier New" w:hAnsi="Courier New" w:cs="Courier New"/>
          <w:sz w:val="18"/>
        </w:rPr>
        <w:t>bg</w:t>
      </w:r>
      <w:proofErr w:type="spellEnd"/>
      <w:r w:rsidRPr="0068446A">
        <w:rPr>
          <w:rFonts w:ascii="Courier New" w:hAnsi="Courier New" w:cs="Courier New"/>
          <w:sz w:val="18"/>
        </w:rPr>
        <w:t xml:space="preserve"> </w:t>
      </w:r>
      <w:proofErr w:type="spellStart"/>
      <w:r w:rsidRPr="0068446A">
        <w:rPr>
          <w:rFonts w:ascii="Courier New" w:hAnsi="Courier New" w:cs="Courier New"/>
          <w:sz w:val="18"/>
        </w:rPr>
        <w:t>color</w:t>
      </w:r>
      <w:proofErr w:type="spellEnd"/>
      <w:r w:rsidRPr="0068446A">
        <w:rPr>
          <w:rFonts w:ascii="Courier New" w:hAnsi="Courier New" w:cs="Courier New"/>
          <w:sz w:val="18"/>
        </w:rPr>
        <w:t>=</w:t>
      </w:r>
      <w:proofErr w:type="spellStart"/>
      <w:r w:rsidRPr="0068446A">
        <w:rPr>
          <w:rFonts w:ascii="Courier New" w:hAnsi="Courier New" w:cs="Courier New"/>
          <w:sz w:val="18"/>
        </w:rPr>
        <w:t>red</w:t>
      </w:r>
      <w:proofErr w:type="spellEnd"/>
      <w:r w:rsidRPr="0068446A">
        <w:rPr>
          <w:rFonts w:ascii="Courier New" w:hAnsi="Courier New" w:cs="Courier New"/>
          <w:sz w:val="18"/>
        </w:rPr>
        <w:t xml:space="preserve"> </w:t>
      </w:r>
      <w:proofErr w:type="spellStart"/>
      <w:r w:rsidRPr="0068446A">
        <w:rPr>
          <w:rFonts w:ascii="Courier New" w:hAnsi="Courier New" w:cs="Courier New"/>
          <w:sz w:val="18"/>
        </w:rPr>
        <w:t>text</w:t>
      </w:r>
      <w:proofErr w:type="spellEnd"/>
      <w:r w:rsidRPr="0068446A">
        <w:rPr>
          <w:rFonts w:ascii="Courier New" w:hAnsi="Courier New" w:cs="Courier New"/>
          <w:sz w:val="18"/>
        </w:rPr>
        <w:t>=#000000</w:t>
      </w:r>
    </w:p>
    <w:p w:rsidR="0068446A" w:rsidRDefault="0068446A" w:rsidP="0068446A">
      <w:r w:rsidRPr="0068446A">
        <w:t>sollte im style type="</w:t>
      </w:r>
      <w:proofErr w:type="spellStart"/>
      <w:r w:rsidRPr="0068446A">
        <w:t>text</w:t>
      </w:r>
      <w:proofErr w:type="spellEnd"/>
      <w:r w:rsidRPr="0068446A">
        <w:t>/</w:t>
      </w:r>
      <w:proofErr w:type="spellStart"/>
      <w:r w:rsidRPr="0068446A">
        <w:t>css</w:t>
      </w:r>
      <w:proofErr w:type="spellEnd"/>
      <w:r w:rsidRPr="0068446A">
        <w:t xml:space="preserve">" definiert werden und nicht im </w:t>
      </w:r>
      <w:proofErr w:type="spellStart"/>
      <w:r w:rsidRPr="0068446A">
        <w:t>body</w:t>
      </w:r>
      <w:proofErr w:type="spellEnd"/>
      <w:r w:rsidRPr="0068446A">
        <w:t>.</w:t>
      </w:r>
    </w:p>
    <w:p w:rsidR="0068446A" w:rsidRDefault="0068446A" w:rsidP="0068446A"/>
    <w:p w:rsidR="0068446A" w:rsidRDefault="0068446A" w:rsidP="0068446A">
      <w:r>
        <w:t>und</w:t>
      </w:r>
      <w:r w:rsidR="00775130">
        <w:t xml:space="preserve"> es f</w:t>
      </w:r>
      <w:r>
        <w:t>ehlen die Anführungszeichen „</w:t>
      </w:r>
      <w:proofErr w:type="spellStart"/>
      <w:r>
        <w:t>red</w:t>
      </w:r>
      <w:proofErr w:type="spellEnd"/>
      <w:r>
        <w:t>“</w:t>
      </w:r>
      <w:r w:rsidR="00775130">
        <w:t xml:space="preserve"> bzw. „</w:t>
      </w:r>
      <w:r w:rsidR="00775130" w:rsidRPr="00775130">
        <w:t>#000000</w:t>
      </w:r>
      <w:r w:rsidR="00775130">
        <w:t>“</w:t>
      </w:r>
    </w:p>
    <w:p w:rsidR="00775130" w:rsidRDefault="00775130" w:rsidP="0068446A"/>
    <w:p w:rsidR="00775130" w:rsidRDefault="00775130" w:rsidP="00775130">
      <w:pPr>
        <w:pStyle w:val="Lernziel"/>
      </w:pPr>
      <w:r w:rsidRPr="00775130">
        <w:t>27) Was ist unschön an a schön &lt;a&lt;schön &lt;/a&gt;</w:t>
      </w:r>
    </w:p>
    <w:p w:rsidR="00775130" w:rsidRDefault="00775130" w:rsidP="00775130">
      <w:r>
        <w:t>a ist ein Verweis und hier wird nirgends hin verwiesen.</w:t>
      </w:r>
    </w:p>
    <w:p w:rsidR="00775130" w:rsidRDefault="00894069" w:rsidP="00775130">
      <w:r w:rsidRPr="00894069">
        <w:t xml:space="preserve">Zudem ist bei unklarem Zeichensatz nur " &amp; </w:t>
      </w:r>
      <w:proofErr w:type="spellStart"/>
      <w:r w:rsidRPr="00894069">
        <w:t>ouml</w:t>
      </w:r>
      <w:proofErr w:type="spellEnd"/>
      <w:r w:rsidRPr="00894069">
        <w:t>;" für ö sicher korrekt (ohne Leerzeichen vor und nach &amp;)</w:t>
      </w:r>
    </w:p>
    <w:p w:rsidR="00775130" w:rsidRDefault="00775130" w:rsidP="00775130">
      <w:pPr>
        <w:pStyle w:val="Lernziel"/>
      </w:pPr>
      <w:r w:rsidRPr="00775130">
        <w:t>28: Was ist der Unterschied zwischen einem Applet und einem Servlet?</w:t>
      </w:r>
    </w:p>
    <w:p w:rsidR="00775130" w:rsidRPr="00775130" w:rsidRDefault="00775130" w:rsidP="00775130">
      <w:r w:rsidRPr="00775130">
        <w:t>Ein Applet läuft lokal im Browser und ein Servlet läuft auf dem Server und kommuniziert mit dem Client.</w:t>
      </w:r>
    </w:p>
    <w:p w:rsidR="00775130" w:rsidRPr="00775130" w:rsidRDefault="00775130" w:rsidP="00775130">
      <w:pPr>
        <w:pStyle w:val="Lernziel"/>
      </w:pPr>
      <w:r w:rsidRPr="00775130">
        <w:lastRenderedPageBreak/>
        <w:t>29) Was wird angezeigt wenn sie die Datei lokal in den Browser</w:t>
      </w:r>
      <w:r>
        <w:t>/Webserver</w:t>
      </w:r>
      <w:r w:rsidRPr="00775130">
        <w:t xml:space="preserve"> laden?</w:t>
      </w:r>
    </w:p>
    <w:p w:rsidR="00775130" w:rsidRDefault="00775130" w:rsidP="0068446A">
      <w:r>
        <w:rPr>
          <w:rFonts w:ascii="Courier New" w:hAnsi="Courier New" w:cs="Courier New"/>
          <w:noProof/>
          <w:lang w:eastAsia="de-CH"/>
        </w:rPr>
        <mc:AlternateContent>
          <mc:Choice Requires="wps">
            <w:drawing>
              <wp:anchor distT="0" distB="0" distL="114300" distR="114300" simplePos="0" relativeHeight="251659264" behindDoc="0" locked="0" layoutInCell="1" allowOverlap="1" wp14:anchorId="08ABAEAD" wp14:editId="3D58D55A">
                <wp:simplePos x="0" y="0"/>
                <wp:positionH relativeFrom="column">
                  <wp:posOffset>2808376</wp:posOffset>
                </wp:positionH>
                <wp:positionV relativeFrom="paragraph">
                  <wp:posOffset>102641</wp:posOffset>
                </wp:positionV>
                <wp:extent cx="929031" cy="1126490"/>
                <wp:effectExtent l="0" t="0" r="23495" b="16510"/>
                <wp:wrapNone/>
                <wp:docPr id="3" name="Textfeld 3"/>
                <wp:cNvGraphicFramePr/>
                <a:graphic xmlns:a="http://schemas.openxmlformats.org/drawingml/2006/main">
                  <a:graphicData uri="http://schemas.microsoft.com/office/word/2010/wordprocessingShape">
                    <wps:wsp>
                      <wps:cNvSpPr txBox="1"/>
                      <wps:spPr>
                        <a:xfrm>
                          <a:off x="0" y="0"/>
                          <a:ext cx="929031" cy="1126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5130" w:rsidRDefault="00775130">
                            <w:r w:rsidRPr="00775130">
                              <w:rPr>
                                <w:b/>
                              </w:rPr>
                              <w:t>lokal</w:t>
                            </w:r>
                            <w:r>
                              <w:t xml:space="preserve">: </w:t>
                            </w:r>
                          </w:p>
                          <w:p w:rsidR="00775130" w:rsidRDefault="00775130">
                            <w:r>
                              <w:t>Welt</w:t>
                            </w:r>
                          </w:p>
                          <w:p w:rsidR="00775130" w:rsidRDefault="00775130"/>
                          <w:p w:rsidR="00775130" w:rsidRDefault="00775130">
                            <w:r>
                              <w:rPr>
                                <w:b/>
                              </w:rPr>
                              <w:t>Webs</w:t>
                            </w:r>
                            <w:r w:rsidRPr="00775130">
                              <w:rPr>
                                <w:b/>
                              </w:rPr>
                              <w:t>erver</w:t>
                            </w:r>
                            <w:r>
                              <w:t>:</w:t>
                            </w:r>
                          </w:p>
                          <w:p w:rsidR="00775130" w:rsidRDefault="00775130">
                            <w:r>
                              <w:t>Welt</w:t>
                            </w:r>
                          </w:p>
                          <w:p w:rsidR="00775130" w:rsidRDefault="00775130">
                            <w:r>
                              <w:t>bye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221.15pt;margin-top:8.1pt;width:73.15pt;height:8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" fillcolor="white [3201]" strokeweight=".5pt">
                <v:textbox>
                  <w:txbxContent>
                    <w:p w:rsidR="00775130" w:rsidRDefault="00775130">
                      <w:r w:rsidRPr="00775130">
                        <w:rPr>
                          <w:b/>
                        </w:rPr>
                        <w:t>lokal</w:t>
                      </w:r>
                      <w:r>
                        <w:t xml:space="preserve">: </w:t>
                      </w:r>
                    </w:p>
                    <w:p w:rsidR="00775130" w:rsidRDefault="00775130">
                      <w:r>
                        <w:t>Welt</w:t>
                      </w:r>
                    </w:p>
                    <w:p w:rsidR="00775130" w:rsidRDefault="00775130"/>
                    <w:p w:rsidR="00775130" w:rsidRDefault="00775130">
                      <w:r>
                        <w:rPr>
                          <w:b/>
                        </w:rPr>
                        <w:t>Webs</w:t>
                      </w:r>
                      <w:r w:rsidRPr="00775130">
                        <w:rPr>
                          <w:b/>
                        </w:rPr>
                        <w:t>erver</w:t>
                      </w:r>
                      <w:r>
                        <w:t>:</w:t>
                      </w:r>
                    </w:p>
                    <w:p w:rsidR="00775130" w:rsidRDefault="00775130">
                      <w:r>
                        <w:t>Welt</w:t>
                      </w:r>
                    </w:p>
                    <w:p w:rsidR="00775130" w:rsidRDefault="00775130">
                      <w:r>
                        <w:t>bye</w:t>
                      </w:r>
                    </w:p>
                  </w:txbxContent>
                </v:textbox>
              </v:shape>
            </w:pict>
          </mc:Fallback>
        </mc:AlternateContent>
      </w:r>
    </w:p>
    <w:p w:rsidR="00775130" w:rsidRPr="00775130" w:rsidRDefault="00775130" w:rsidP="0068446A">
      <w:pPr>
        <w:rPr>
          <w:rFonts w:ascii="Courier New" w:hAnsi="Courier New" w:cs="Courier New"/>
          <w:sz w:val="18"/>
          <w:lang w:val="en-US"/>
        </w:rPr>
      </w:pPr>
      <w:r w:rsidRPr="00775130">
        <w:rPr>
          <w:rFonts w:ascii="Courier New" w:hAnsi="Courier New" w:cs="Courier New"/>
          <w:sz w:val="18"/>
          <w:lang w:val="en-US"/>
        </w:rPr>
        <w:t>&lt;</w:t>
      </w:r>
      <w:proofErr w:type="gramStart"/>
      <w:r w:rsidRPr="00775130">
        <w:rPr>
          <w:rFonts w:ascii="Courier New" w:hAnsi="Courier New" w:cs="Courier New"/>
          <w:sz w:val="18"/>
          <w:lang w:val="en-US"/>
        </w:rPr>
        <w:t>html</w:t>
      </w:r>
      <w:proofErr w:type="gramEnd"/>
      <w:r w:rsidRPr="00775130">
        <w:rPr>
          <w:rFonts w:ascii="Courier New" w:hAnsi="Courier New" w:cs="Courier New"/>
          <w:sz w:val="18"/>
          <w:lang w:val="en-US"/>
        </w:rPr>
        <w:t>&gt;&lt;title&gt;Hallo&lt;/title&gt;</w:t>
      </w:r>
    </w:p>
    <w:p w:rsidR="00775130" w:rsidRPr="00775130" w:rsidRDefault="00775130" w:rsidP="0068446A">
      <w:pPr>
        <w:rPr>
          <w:rFonts w:ascii="Courier New" w:hAnsi="Courier New" w:cs="Courier New"/>
          <w:sz w:val="18"/>
          <w:lang w:val="en-US"/>
        </w:rPr>
      </w:pPr>
      <w:r w:rsidRPr="00775130">
        <w:rPr>
          <w:rFonts w:ascii="Courier New" w:hAnsi="Courier New" w:cs="Courier New"/>
          <w:sz w:val="18"/>
          <w:lang w:val="en-US"/>
        </w:rPr>
        <w:t>&lt;</w:t>
      </w:r>
      <w:proofErr w:type="gramStart"/>
      <w:r w:rsidRPr="00775130">
        <w:rPr>
          <w:rFonts w:ascii="Courier New" w:hAnsi="Courier New" w:cs="Courier New"/>
          <w:sz w:val="18"/>
          <w:lang w:val="en-US"/>
        </w:rPr>
        <w:t>body&gt;</w:t>
      </w:r>
      <w:proofErr w:type="gramEnd"/>
      <w:r w:rsidRPr="00775130">
        <w:rPr>
          <w:rFonts w:ascii="Courier New" w:hAnsi="Courier New" w:cs="Courier New"/>
          <w:sz w:val="18"/>
          <w:lang w:val="en-US"/>
        </w:rPr>
        <w:t>Welt&lt;</w:t>
      </w:r>
      <w:proofErr w:type="spellStart"/>
      <w:r w:rsidRPr="00775130">
        <w:rPr>
          <w:rFonts w:ascii="Courier New" w:hAnsi="Courier New" w:cs="Courier New"/>
          <w:sz w:val="18"/>
          <w:lang w:val="en-US"/>
        </w:rPr>
        <w:t>br</w:t>
      </w:r>
      <w:proofErr w:type="spellEnd"/>
      <w:r w:rsidRPr="00775130">
        <w:rPr>
          <w:rFonts w:ascii="Courier New" w:hAnsi="Courier New" w:cs="Courier New"/>
          <w:sz w:val="18"/>
          <w:lang w:val="en-US"/>
        </w:rPr>
        <w:t>&gt;</w:t>
      </w:r>
    </w:p>
    <w:p w:rsidR="00775130" w:rsidRPr="001F3009" w:rsidRDefault="00775130" w:rsidP="0068446A">
      <w:pPr>
        <w:rPr>
          <w:rFonts w:ascii="Courier New" w:hAnsi="Courier New" w:cs="Courier New"/>
          <w:sz w:val="18"/>
        </w:rPr>
      </w:pPr>
      <w:proofErr w:type="gramStart"/>
      <w:r w:rsidRPr="001F3009">
        <w:rPr>
          <w:rFonts w:ascii="Courier New" w:hAnsi="Courier New" w:cs="Courier New"/>
          <w:sz w:val="18"/>
        </w:rPr>
        <w:t>&lt;?</w:t>
      </w:r>
      <w:proofErr w:type="spellStart"/>
      <w:r w:rsidRPr="001F3009">
        <w:rPr>
          <w:rFonts w:ascii="Courier New" w:hAnsi="Courier New" w:cs="Courier New"/>
          <w:sz w:val="18"/>
        </w:rPr>
        <w:t>php</w:t>
      </w:r>
      <w:proofErr w:type="spellEnd"/>
      <w:proofErr w:type="gramEnd"/>
      <w:r w:rsidRPr="001F3009">
        <w:rPr>
          <w:rFonts w:ascii="Courier New" w:hAnsi="Courier New" w:cs="Courier New"/>
          <w:sz w:val="18"/>
        </w:rPr>
        <w:t xml:space="preserve"> echo “bye”; ?&gt;</w:t>
      </w:r>
    </w:p>
    <w:p w:rsidR="00775130" w:rsidRPr="001F3009" w:rsidRDefault="00775130" w:rsidP="0068446A">
      <w:pPr>
        <w:rPr>
          <w:rFonts w:ascii="Courier New" w:hAnsi="Courier New" w:cs="Courier New"/>
          <w:sz w:val="18"/>
        </w:rPr>
      </w:pPr>
      <w:r w:rsidRPr="001F3009">
        <w:rPr>
          <w:rFonts w:ascii="Courier New" w:hAnsi="Courier New" w:cs="Courier New"/>
          <w:sz w:val="18"/>
        </w:rPr>
        <w:t>&lt;/</w:t>
      </w:r>
      <w:proofErr w:type="spellStart"/>
      <w:r w:rsidRPr="001F3009">
        <w:rPr>
          <w:rFonts w:ascii="Courier New" w:hAnsi="Courier New" w:cs="Courier New"/>
          <w:sz w:val="18"/>
        </w:rPr>
        <w:t>body</w:t>
      </w:r>
      <w:proofErr w:type="spellEnd"/>
      <w:r w:rsidRPr="001F3009">
        <w:rPr>
          <w:rFonts w:ascii="Courier New" w:hAnsi="Courier New" w:cs="Courier New"/>
          <w:sz w:val="18"/>
        </w:rPr>
        <w:t>&gt;</w:t>
      </w:r>
    </w:p>
    <w:p w:rsidR="00A74345" w:rsidRPr="001F3009" w:rsidRDefault="00A74345" w:rsidP="00A74345"/>
    <w:p w:rsidR="00A74345" w:rsidRPr="001F3009" w:rsidRDefault="00A74345" w:rsidP="00A74345"/>
    <w:p w:rsidR="00A74345" w:rsidRPr="001F3009" w:rsidRDefault="00A74345" w:rsidP="00A74345"/>
    <w:p w:rsidR="00A74345" w:rsidRPr="001F3009" w:rsidRDefault="00A74345" w:rsidP="00A74345"/>
    <w:p w:rsidR="00A74345" w:rsidRPr="001F3009" w:rsidRDefault="00A74345" w:rsidP="00A74345"/>
    <w:p w:rsidR="00775130" w:rsidRPr="00A74345" w:rsidRDefault="00A74345" w:rsidP="00A74345">
      <w:pPr>
        <w:pStyle w:val="Lernziel"/>
      </w:pPr>
      <w:r w:rsidRPr="00A74345">
        <w:t>31) Sie stossen auf folgenden(korrekten) Link:</w:t>
      </w:r>
      <w:proofErr w:type="gramStart"/>
      <w:r w:rsidRPr="00A74345">
        <w:t>&lt;a</w:t>
      </w:r>
      <w:proofErr w:type="gramEnd"/>
      <w:r w:rsidRPr="00A74345">
        <w:t xml:space="preserve"> </w:t>
      </w:r>
      <w:proofErr w:type="spellStart"/>
      <w:r w:rsidRPr="00A74345">
        <w:t>href</w:t>
      </w:r>
      <w:proofErr w:type="spellEnd"/>
      <w:r w:rsidRPr="00A74345">
        <w:t>=“ftp://safe.my.info:21076/welcome.txt“&gt;Willkommen&lt;/a&gt;</w:t>
      </w:r>
      <w:r w:rsidRPr="00A74345">
        <w:br/>
        <w:t>Was ist ungewöhnlich daran und was könnte die Absicht hinter der Änderung sein?</w:t>
      </w:r>
    </w:p>
    <w:p w:rsidR="00A74345" w:rsidRDefault="00002C01" w:rsidP="00A74345">
      <w:bookmarkStart w:id="0" w:name="_GoBack"/>
      <w:r w:rsidRPr="00002C01">
        <w:t>Ungewöhnlich ist vor allem der Port (nicht 21)</w:t>
      </w:r>
      <w:bookmarkEnd w:id="0"/>
    </w:p>
    <w:p w:rsidR="00A74345" w:rsidRDefault="00A74345" w:rsidP="00A74345">
      <w:pPr>
        <w:pStyle w:val="Lernziel"/>
      </w:pPr>
      <w:r>
        <w:t>32) Kubanisches Internetcafé, Anmeldung funktioniert nicht: Was tun?</w:t>
      </w:r>
    </w:p>
    <w:p w:rsidR="00A74345" w:rsidRDefault="00A74345" w:rsidP="00A74345"/>
    <w:p w:rsidR="00A74345" w:rsidRDefault="00A74345" w:rsidP="00A74345">
      <w:r>
        <w:t>Abhilfe mittels:</w:t>
      </w:r>
    </w:p>
    <w:p w:rsidR="00A74345" w:rsidRDefault="00A74345" w:rsidP="00A74345"/>
    <w:p w:rsidR="00A74345" w:rsidRDefault="00A74345" w:rsidP="00A74345">
      <w:r>
        <w:t>ftp://username:password@ftp.hswlu.ch</w:t>
      </w:r>
    </w:p>
    <w:p w:rsidR="00A74345" w:rsidRDefault="00A74345" w:rsidP="00A74345"/>
    <w:p w:rsidR="00A74345" w:rsidRDefault="00A74345" w:rsidP="00A74345">
      <w:r>
        <w:t xml:space="preserve">---&gt; jedoch würde ich mich aus </w:t>
      </w:r>
      <w:proofErr w:type="spellStart"/>
      <w:r>
        <w:t>sicherheitsgründen</w:t>
      </w:r>
      <w:proofErr w:type="spellEnd"/>
      <w:r>
        <w:t xml:space="preserve"> in einem kubanischen </w:t>
      </w:r>
      <w:proofErr w:type="spellStart"/>
      <w:r>
        <w:t>internetcafe</w:t>
      </w:r>
      <w:proofErr w:type="spellEnd"/>
      <w:r>
        <w:t xml:space="preserve"> nicht an meinem ftp </w:t>
      </w:r>
      <w:proofErr w:type="spellStart"/>
      <w:r>
        <w:t>server</w:t>
      </w:r>
      <w:proofErr w:type="spellEnd"/>
      <w:r>
        <w:t xml:space="preserve"> anmelden.....</w:t>
      </w:r>
    </w:p>
    <w:p w:rsidR="00A74345" w:rsidRDefault="00A74345" w:rsidP="00A74345"/>
    <w:p w:rsidR="00A74345" w:rsidRDefault="00A74345" w:rsidP="00A74345">
      <w:pPr>
        <w:pStyle w:val="Lernziel"/>
      </w:pPr>
      <w:r w:rsidRPr="00A74345">
        <w:t xml:space="preserve">33) </w:t>
      </w:r>
      <w:r w:rsidR="00002C01">
        <w:t xml:space="preserve">(siehe Unterlagen für ganze Frage) </w:t>
      </w:r>
      <w:r w:rsidRPr="00A74345">
        <w:t>Warum muss der Aufruf der Funktion vor jeglicher Ausgabe erfolgen?</w:t>
      </w:r>
    </w:p>
    <w:p w:rsidR="001F3009" w:rsidRDefault="001F3009" w:rsidP="001F3009">
      <w:r w:rsidRPr="001F3009">
        <w:t>Cookies werden als Headerzeile übertragen. Der Server stellt die Seite zur Laufzeit (dynamisch) zusammen. Sobald er mit dem beginnt (wenn er auf HTML-Content oder echo "..." trifft) darf/kann er keine Headerzeilen mehr generieren!</w:t>
      </w:r>
    </w:p>
    <w:p w:rsidR="00A74345" w:rsidRDefault="00A74345" w:rsidP="00A74345">
      <w:pPr>
        <w:pStyle w:val="Lernziel"/>
      </w:pPr>
      <w:r>
        <w:t xml:space="preserve">34) </w:t>
      </w:r>
      <w:r w:rsidRPr="00A74345">
        <w:t>Wenn Sie mit dem Parameter $</w:t>
      </w:r>
      <w:proofErr w:type="spellStart"/>
      <w:r w:rsidRPr="00A74345">
        <w:t>domain</w:t>
      </w:r>
      <w:proofErr w:type="spellEnd"/>
      <w:r w:rsidRPr="00A74345">
        <w:t xml:space="preserve"> einen fremden Webserver bezeichnen, hat das Cookie verminderte "Überlebenschancen", weshalb?</w:t>
      </w:r>
    </w:p>
    <w:p w:rsidR="001F3009" w:rsidRDefault="001F3009" w:rsidP="001F3009">
      <w:r>
        <w:t>Aktuell konfigurierte Browser verweigern aus Privacy-Gründen oft die Annahme von Cookies für andere Server</w:t>
      </w:r>
    </w:p>
    <w:p w:rsidR="00A74345" w:rsidRDefault="00A74345" w:rsidP="00A74345">
      <w:pPr>
        <w:pStyle w:val="Lernziel"/>
      </w:pPr>
      <w:r w:rsidRPr="00A74345">
        <w:t>35) Wie lange lebt ein Cookie, wenn kein Verfalldatum ($</w:t>
      </w:r>
      <w:proofErr w:type="spellStart"/>
      <w:r w:rsidRPr="00A74345">
        <w:t>expires</w:t>
      </w:r>
      <w:proofErr w:type="spellEnd"/>
      <w:r w:rsidRPr="00A74345">
        <w:t>) definiert ist?</w:t>
      </w:r>
    </w:p>
    <w:p w:rsidR="00A74345" w:rsidRDefault="00A74345" w:rsidP="00A74345">
      <w:r w:rsidRPr="00A74345">
        <w:t>Solange wie der Abschluss der Session --&gt; Browser Fenster wird geschlossen. Cookie weg.</w:t>
      </w:r>
    </w:p>
    <w:p w:rsidR="00A74345" w:rsidRDefault="00A74345" w:rsidP="00A74345">
      <w:pPr>
        <w:pStyle w:val="Lernziel"/>
      </w:pPr>
      <w:r w:rsidRPr="00A74345">
        <w:t>36) Mit $</w:t>
      </w:r>
      <w:proofErr w:type="spellStart"/>
      <w:r w:rsidRPr="00A74345">
        <w:t>secure</w:t>
      </w:r>
      <w:proofErr w:type="spellEnd"/>
      <w:r w:rsidRPr="00A74345">
        <w:t>=</w:t>
      </w:r>
      <w:proofErr w:type="spellStart"/>
      <w:r w:rsidRPr="00A74345">
        <w:t>true</w:t>
      </w:r>
      <w:proofErr w:type="spellEnd"/>
      <w:r w:rsidRPr="00A74345">
        <w:t xml:space="preserve"> werden Cookies nur via HTTPS übertragen. Wann ist das ratsam?</w:t>
      </w:r>
    </w:p>
    <w:p w:rsidR="00A74345" w:rsidRDefault="00A74345" w:rsidP="00A74345">
      <w:r w:rsidRPr="00A74345">
        <w:t>Wenn es um verschlüsselte, wichtige Daten geht. (z.B. E-banking)</w:t>
      </w:r>
    </w:p>
    <w:p w:rsidR="00A74345" w:rsidRDefault="00A74345" w:rsidP="00A74345">
      <w:pPr>
        <w:pStyle w:val="Lernziel"/>
      </w:pPr>
      <w:r w:rsidRPr="00A74345">
        <w:t>37) Worauf ist bei der Konfiguration des Webservers für den Zugriff auf eine MySQL Datenbank besonders zu achten? a) wenn der DB-Server auf dem gleichen Rechner wie der Webserver läuft? b) Wenn dies nicht der Fall ist?</w:t>
      </w:r>
    </w:p>
    <w:p w:rsidR="00A74345" w:rsidRDefault="00A74345" w:rsidP="00A74345">
      <w:r>
        <w:t xml:space="preserve">a) statt </w:t>
      </w:r>
      <w:proofErr w:type="spellStart"/>
      <w:r>
        <w:t>localhost</w:t>
      </w:r>
      <w:proofErr w:type="spellEnd"/>
      <w:r>
        <w:t xml:space="preserve"> "127.0.0.1" verwenden, da IPv6 </w:t>
      </w:r>
      <w:proofErr w:type="spellStart"/>
      <w:r>
        <w:t>localhost</w:t>
      </w:r>
      <w:proofErr w:type="spellEnd"/>
      <w:r>
        <w:t xml:space="preserve"> nicht kennt</w:t>
      </w:r>
    </w:p>
    <w:p w:rsidR="00A74345" w:rsidRDefault="00A74345" w:rsidP="00A74345"/>
    <w:p w:rsidR="00A74345" w:rsidRDefault="00A74345" w:rsidP="00A74345">
      <w:r>
        <w:t xml:space="preserve">b) </w:t>
      </w:r>
      <w:proofErr w:type="spellStart"/>
      <w:r>
        <w:t>Safemode</w:t>
      </w:r>
      <w:proofErr w:type="spellEnd"/>
      <w:r>
        <w:t xml:space="preserve"> und Passwortvergabe</w:t>
      </w:r>
    </w:p>
    <w:p w:rsidR="00E7117D" w:rsidRDefault="00E7117D" w:rsidP="00A74345"/>
    <w:p w:rsidR="00E7117D" w:rsidRPr="00BF4F11" w:rsidRDefault="00E7117D" w:rsidP="00E7117D">
      <w:pPr>
        <w:contextualSpacing/>
      </w:pPr>
      <w:r>
        <w:t>Eventuell ist es daher sinnvoll, für den "</w:t>
      </w:r>
      <w:proofErr w:type="spellStart"/>
      <w:r>
        <w:t>root</w:t>
      </w:r>
      <w:proofErr w:type="spellEnd"/>
      <w:r>
        <w:t xml:space="preserve">"-Benutzer ein Passwort zu setzen. Dies sollte auf jeden Fall gemacht werden, wenn z.B. </w:t>
      </w:r>
      <w:proofErr w:type="spellStart"/>
      <w:r>
        <w:t>phpMyAdmin</w:t>
      </w:r>
      <w:proofErr w:type="spellEnd"/>
      <w:r>
        <w:t xml:space="preserve"> installiert wird und so der MySQL-Server aus dem Netz bedienbar gemacht wird."</w:t>
      </w:r>
    </w:p>
    <w:p w:rsidR="00E7117D" w:rsidRDefault="00E7117D" w:rsidP="00A74345"/>
    <w:p w:rsidR="00A74345" w:rsidRDefault="00A74345" w:rsidP="00A74345">
      <w:pPr>
        <w:pStyle w:val="Lernziel"/>
      </w:pPr>
      <w:r w:rsidRPr="00A74345">
        <w:t>38) Was ist das "Salz" bei der Speicherung von Passwort-</w:t>
      </w:r>
      <w:proofErr w:type="spellStart"/>
      <w:r w:rsidRPr="00A74345">
        <w:t>Hashes</w:t>
      </w:r>
      <w:proofErr w:type="spellEnd"/>
      <w:r w:rsidRPr="00A74345">
        <w:t xml:space="preserve"> in den Apache Benutzerkonfigurationsdateien?</w:t>
      </w:r>
    </w:p>
    <w:p w:rsidR="001F3009" w:rsidRDefault="001F3009" w:rsidP="001F3009">
      <w:proofErr w:type="spellStart"/>
      <w:r>
        <w:t>Nonce</w:t>
      </w:r>
      <w:proofErr w:type="spellEnd"/>
      <w:r>
        <w:t xml:space="preserve"> </w:t>
      </w:r>
    </w:p>
    <w:p w:rsidR="001F3009" w:rsidRDefault="001F3009" w:rsidP="00A74345">
      <w:r>
        <w:t xml:space="preserve">Zufallswert, mit dem die Berechnung des Hashwertes für das Passwort "gewürzt" wird. Ziel: gleiche Passwörter ergeben nicht den gleichen Hash; --&gt; das erschwert </w:t>
      </w:r>
      <w:proofErr w:type="spellStart"/>
      <w:r>
        <w:t>Brute</w:t>
      </w:r>
      <w:proofErr w:type="spellEnd"/>
      <w:r>
        <w:t xml:space="preserve"> Force Angriffe (--&gt; 4. Semester)</w:t>
      </w:r>
    </w:p>
    <w:p w:rsidR="00A74345" w:rsidRDefault="00A74345" w:rsidP="00A74345">
      <w:pPr>
        <w:pStyle w:val="Lernziel"/>
      </w:pPr>
      <w:r>
        <w:t>3</w:t>
      </w:r>
      <w:r w:rsidR="00B62324">
        <w:t>9</w:t>
      </w:r>
      <w:r>
        <w:t>) Erklären Sie einem Laien den Unterschied zwischen den beiden Fenstern (FTP/http)?</w:t>
      </w:r>
    </w:p>
    <w:p w:rsidR="00A74345" w:rsidRDefault="00A74345" w:rsidP="00A74345">
      <w:r>
        <w:t xml:space="preserve">HTTP: </w:t>
      </w:r>
    </w:p>
    <w:p w:rsidR="00A74345" w:rsidRDefault="00A74345" w:rsidP="00A74345">
      <w:r>
        <w:t>Dateien können nur gelesen werden</w:t>
      </w:r>
    </w:p>
    <w:p w:rsidR="00A74345" w:rsidRDefault="00A74345" w:rsidP="00A74345">
      <w:r>
        <w:t>Die unsichtbaren Dateien werden nicht angezeigt</w:t>
      </w:r>
    </w:p>
    <w:p w:rsidR="00A74345" w:rsidRDefault="00A74345" w:rsidP="00A74345"/>
    <w:p w:rsidR="00A74345" w:rsidRDefault="00A74345" w:rsidP="00A74345"/>
    <w:p w:rsidR="00A74345" w:rsidRDefault="00A74345" w:rsidP="00A74345">
      <w:r>
        <w:t>FTP:</w:t>
      </w:r>
    </w:p>
    <w:p w:rsidR="00A74345" w:rsidRDefault="00A74345" w:rsidP="00A74345">
      <w:proofErr w:type="spellStart"/>
      <w:r>
        <w:t>Datein</w:t>
      </w:r>
      <w:proofErr w:type="spellEnd"/>
      <w:r>
        <w:t xml:space="preserve"> können bearbeitet werden</w:t>
      </w:r>
    </w:p>
    <w:p w:rsidR="00A74345" w:rsidRDefault="00A74345" w:rsidP="00A74345">
      <w:r>
        <w:t>Es werden alle Dateien angezeigt</w:t>
      </w:r>
    </w:p>
    <w:p w:rsidR="00A74345" w:rsidRDefault="00A74345" w:rsidP="00A74345"/>
    <w:p w:rsidR="0093101A" w:rsidRDefault="0093101A" w:rsidP="0093101A">
      <w:pPr>
        <w:pStyle w:val="Lernziel"/>
      </w:pPr>
      <w:r>
        <w:t>41) Wann funktioniert ein mailto: Link auf einer HTML-Seite für eine/n Besucher/in dieser Website nicht</w:t>
      </w:r>
    </w:p>
    <w:p w:rsidR="0093101A" w:rsidRDefault="0093101A" w:rsidP="0093101A">
      <w:r>
        <w:t>Wenn er keinen Mailclient installiert hat, der vom Browser gestartet werden kann</w:t>
      </w:r>
    </w:p>
    <w:p w:rsidR="0093101A" w:rsidRDefault="0093101A" w:rsidP="0093101A"/>
    <w:p w:rsidR="0093101A" w:rsidRDefault="0093101A" w:rsidP="00B62324">
      <w:pPr>
        <w:pStyle w:val="Lernziel"/>
      </w:pPr>
      <w:r>
        <w:t>42) Nennen Sie zwei Vorteile, wenn Applets als .</w:t>
      </w:r>
      <w:proofErr w:type="spellStart"/>
      <w:r>
        <w:t>jar</w:t>
      </w:r>
      <w:proofErr w:type="spellEnd"/>
      <w:r>
        <w:t xml:space="preserve"> (Java Archive) und nicht als .</w:t>
      </w:r>
      <w:proofErr w:type="spellStart"/>
      <w:r>
        <w:t>class</w:t>
      </w:r>
      <w:proofErr w:type="spellEnd"/>
      <w:r>
        <w:t xml:space="preserve"> Files übertragen werden.</w:t>
      </w:r>
    </w:p>
    <w:p w:rsidR="00B62324" w:rsidRDefault="00B62324" w:rsidP="00B62324">
      <w:r>
        <w:t>Effizientere Speicherung und effizienterer Transport</w:t>
      </w:r>
    </w:p>
    <w:p w:rsidR="0093101A" w:rsidRDefault="0093101A" w:rsidP="0093101A"/>
    <w:p w:rsidR="0093101A" w:rsidRDefault="00B62324" w:rsidP="00B62324">
      <w:pPr>
        <w:pStyle w:val="Lernziel"/>
      </w:pPr>
      <w:r>
        <w:t>43)</w:t>
      </w:r>
      <w:r w:rsidR="0093101A">
        <w:t xml:space="preserve">„Applets sollten nie </w:t>
      </w:r>
      <w:proofErr w:type="spellStart"/>
      <w:r w:rsidR="0093101A">
        <w:t>gecached</w:t>
      </w:r>
      <w:proofErr w:type="spellEnd"/>
      <w:r w:rsidR="0093101A">
        <w:t xml:space="preserve"> werden“! Stimmt das? </w:t>
      </w:r>
      <w:proofErr w:type="spellStart"/>
      <w:r w:rsidR="0093101A">
        <w:t>Begründin</w:t>
      </w:r>
      <w:proofErr w:type="spellEnd"/>
      <w:r w:rsidR="0093101A">
        <w:t xml:space="preserve"> Sie Ihre Antwort</w:t>
      </w:r>
    </w:p>
    <w:p w:rsidR="0093101A" w:rsidRPr="00A74345" w:rsidRDefault="0093101A" w:rsidP="0093101A">
      <w:r>
        <w:t xml:space="preserve">Nein, stimmt nicht. </w:t>
      </w:r>
      <w:proofErr w:type="spellStart"/>
      <w:r>
        <w:t>applets</w:t>
      </w:r>
      <w:proofErr w:type="spellEnd"/>
      <w:r>
        <w:t xml:space="preserve"> (vor allem grosse) sollten in Cache. Sie sind beim Transport statisch </w:t>
      </w:r>
    </w:p>
    <w:sectPr w:rsidR="0093101A" w:rsidRPr="00A74345" w:rsidSect="00FF5D7D">
      <w:headerReference w:type="default" r:id="rId10"/>
      <w:footerReference w:type="default" r:id="rId11"/>
      <w:pgSz w:w="11906" w:h="16838"/>
      <w:pgMar w:top="1418" w:right="567"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1AD" w:rsidRDefault="004F21AD" w:rsidP="00901B18">
      <w:r>
        <w:separator/>
      </w:r>
    </w:p>
  </w:endnote>
  <w:endnote w:type="continuationSeparator" w:id="0">
    <w:p w:rsidR="004F21AD" w:rsidRDefault="004F21AD" w:rsidP="00901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B18" w:rsidRPr="00901B18" w:rsidRDefault="00546774" w:rsidP="00FF5D7D">
    <w:pPr>
      <w:pStyle w:val="Fuzeile"/>
      <w:tabs>
        <w:tab w:val="clear" w:pos="4536"/>
        <w:tab w:val="clear" w:pos="9072"/>
        <w:tab w:val="left" w:pos="2835"/>
        <w:tab w:val="left" w:pos="4111"/>
        <w:tab w:val="right" w:pos="9923"/>
      </w:tabs>
      <w:rPr>
        <w:szCs w:val="16"/>
      </w:rPr>
    </w:pPr>
    <w:r w:rsidRPr="00FF5D7D">
      <w:rPr>
        <w:szCs w:val="16"/>
      </w:rPr>
      <w:t>Bachelor in Wirtschaftsinformatik</w:t>
    </w:r>
    <w:r w:rsidR="00FF5D7D">
      <w:rPr>
        <w:i/>
        <w:szCs w:val="16"/>
      </w:rPr>
      <w:tab/>
    </w:r>
    <w:r w:rsidRPr="00FF5D7D">
      <w:rPr>
        <w:i/>
        <w:szCs w:val="16"/>
      </w:rPr>
      <w:t xml:space="preserve"> </w:t>
    </w:r>
    <w:r w:rsidR="002E5160" w:rsidRPr="00FF5D7D">
      <w:rPr>
        <w:i/>
        <w:szCs w:val="16"/>
      </w:rPr>
      <w:t>Felix Imboden</w:t>
    </w:r>
    <w:r w:rsidR="00901B18" w:rsidRPr="00FF5D7D">
      <w:rPr>
        <w:i/>
        <w:szCs w:val="16"/>
      </w:rPr>
      <w:tab/>
    </w:r>
    <w:r w:rsidR="00E12714" w:rsidRPr="00FF5D7D">
      <w:rPr>
        <w:i/>
        <w:szCs w:val="16"/>
      </w:rPr>
      <w:fldChar w:fldCharType="begin"/>
    </w:r>
    <w:r w:rsidR="00E12714" w:rsidRPr="00FF5D7D">
      <w:rPr>
        <w:i/>
        <w:szCs w:val="16"/>
      </w:rPr>
      <w:instrText xml:space="preserve"> FILENAME   \* MERGEFORMAT </w:instrText>
    </w:r>
    <w:r w:rsidR="00E12714" w:rsidRPr="00FF5D7D">
      <w:rPr>
        <w:i/>
        <w:szCs w:val="16"/>
      </w:rPr>
      <w:fldChar w:fldCharType="separate"/>
    </w:r>
    <w:r w:rsidR="00A81297">
      <w:rPr>
        <w:i/>
        <w:noProof/>
        <w:szCs w:val="16"/>
      </w:rPr>
      <w:t>Repetitorium.docx</w:t>
    </w:r>
    <w:r w:rsidR="00E12714" w:rsidRPr="00FF5D7D">
      <w:rPr>
        <w:i/>
        <w:szCs w:val="16"/>
      </w:rPr>
      <w:fldChar w:fldCharType="end"/>
    </w:r>
    <w:r w:rsidR="00E12714">
      <w:rPr>
        <w:szCs w:val="16"/>
      </w:rPr>
      <w:tab/>
    </w:r>
    <w:r w:rsidR="00901B18" w:rsidRPr="00901B18">
      <w:rPr>
        <w:szCs w:val="16"/>
      </w:rPr>
      <w:t xml:space="preserve">Seite </w:t>
    </w:r>
    <w:r w:rsidR="00901B18" w:rsidRPr="00901B18">
      <w:rPr>
        <w:szCs w:val="16"/>
      </w:rPr>
      <w:fldChar w:fldCharType="begin"/>
    </w:r>
    <w:r w:rsidR="00901B18" w:rsidRPr="00901B18">
      <w:rPr>
        <w:szCs w:val="16"/>
      </w:rPr>
      <w:instrText xml:space="preserve"> PAGE   \* MERGEFORMAT </w:instrText>
    </w:r>
    <w:r w:rsidR="00901B18" w:rsidRPr="00901B18">
      <w:rPr>
        <w:szCs w:val="16"/>
      </w:rPr>
      <w:fldChar w:fldCharType="separate"/>
    </w:r>
    <w:r w:rsidR="00002C01">
      <w:rPr>
        <w:noProof/>
        <w:szCs w:val="16"/>
      </w:rPr>
      <w:t>5</w:t>
    </w:r>
    <w:r w:rsidR="00901B18" w:rsidRPr="00901B18">
      <w:rPr>
        <w:szCs w:val="16"/>
      </w:rPr>
      <w:fldChar w:fldCharType="end"/>
    </w:r>
    <w:r w:rsidR="00901B18" w:rsidRPr="00901B18">
      <w:rPr>
        <w:szCs w:val="16"/>
      </w:rPr>
      <w:t>/</w:t>
    </w:r>
    <w:r w:rsidR="00901B18" w:rsidRPr="00901B18">
      <w:rPr>
        <w:szCs w:val="16"/>
      </w:rPr>
      <w:fldChar w:fldCharType="begin"/>
    </w:r>
    <w:r w:rsidR="00901B18" w:rsidRPr="00901B18">
      <w:rPr>
        <w:szCs w:val="16"/>
      </w:rPr>
      <w:instrText xml:space="preserve"> NUMPAGES  \* Arabic  \* MERGEFORMAT </w:instrText>
    </w:r>
    <w:r w:rsidR="00901B18" w:rsidRPr="00901B18">
      <w:rPr>
        <w:szCs w:val="16"/>
      </w:rPr>
      <w:fldChar w:fldCharType="separate"/>
    </w:r>
    <w:r w:rsidR="00002C01">
      <w:rPr>
        <w:noProof/>
        <w:szCs w:val="16"/>
      </w:rPr>
      <w:t>6</w:t>
    </w:r>
    <w:r w:rsidR="00901B18" w:rsidRPr="00901B18">
      <w:rPr>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1AD" w:rsidRDefault="004F21AD" w:rsidP="00901B18">
      <w:r>
        <w:separator/>
      </w:r>
    </w:p>
  </w:footnote>
  <w:footnote w:type="continuationSeparator" w:id="0">
    <w:p w:rsidR="004F21AD" w:rsidRDefault="004F21AD" w:rsidP="00901B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BAB" w:rsidRDefault="00C82BAB" w:rsidP="00C82BAB">
    <w:pPr>
      <w:pStyle w:val="Kopfzeile"/>
      <w:tabs>
        <w:tab w:val="clear" w:pos="4536"/>
        <w:tab w:val="right" w:pos="9921"/>
      </w:tabs>
      <w:rPr>
        <w:rFonts w:ascii="Arial Black" w:hAnsi="Arial Black"/>
      </w:rPr>
    </w:pPr>
    <w:r w:rsidRPr="00BF59FA">
      <w:rPr>
        <w:rFonts w:ascii="Arial Black" w:hAnsi="Arial Black"/>
        <w:noProof/>
        <w:lang w:eastAsia="de-CH"/>
      </w:rPr>
      <mc:AlternateContent>
        <mc:Choice Requires="wps">
          <w:drawing>
            <wp:anchor distT="0" distB="0" distL="114300" distR="114300" simplePos="0" relativeHeight="251660288" behindDoc="0" locked="0" layoutInCell="1" allowOverlap="1" wp14:anchorId="6EA14F92" wp14:editId="3D76870E">
              <wp:simplePos x="0" y="0"/>
              <wp:positionH relativeFrom="column">
                <wp:posOffset>6019</wp:posOffset>
              </wp:positionH>
              <wp:positionV relativeFrom="paragraph">
                <wp:posOffset>162034</wp:posOffset>
              </wp:positionV>
              <wp:extent cx="6328658" cy="45719"/>
              <wp:effectExtent l="19050" t="0" r="34290" b="69215"/>
              <wp:wrapNone/>
              <wp:docPr id="1" name="Halber Rahmen 1"/>
              <wp:cNvGraphicFramePr/>
              <a:graphic xmlns:a="http://schemas.openxmlformats.org/drawingml/2006/main">
                <a:graphicData uri="http://schemas.microsoft.com/office/word/2010/wordprocessingShape">
                  <wps:wsp>
                    <wps:cNvSpPr/>
                    <wps:spPr>
                      <a:xfrm rot="10800000">
                        <a:off x="0" y="0"/>
                        <a:ext cx="6328658" cy="45719"/>
                      </a:xfrm>
                      <a:prstGeom prst="halfFrame">
                        <a:avLst/>
                      </a:prstGeom>
                      <a:solidFill>
                        <a:sysClr val="windowText" lastClr="000000"/>
                      </a:solidFill>
                      <a:ln w="3175" cap="flat" cmpd="sng" algn="ctr">
                        <a:solidFill>
                          <a:sysClr val="windowText" lastClr="000000"/>
                        </a:solidFill>
                        <a:prstDash val="solid"/>
                      </a:ln>
                      <a:effectLst>
                        <a:reflection blurRad="6350" stA="52000" endA="300" endPos="35000" dir="5400000" sy="-100000" algn="bl" rotWithShape="0"/>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Halber Rahmen 1" o:spid="_x0000_s1026" style="position:absolute;margin-left:.45pt;margin-top:12.75pt;width:498.3pt;height:3.6pt;rotation:18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328658,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" path="m,l6328658,,4219126,15240r-4203886,l15240,45609,,45719,,xe" fillcolor="windowText" strokecolor="windowText" strokeweight=".25pt">
              <v:path arrowok="t" o:connecttype="custom" o:connectlocs="0,0;6328658,0;4219126,15240;15240,15240;15240,45609;0,45719;0,0" o:connectangles="0,0,0,0,0,0,0"/>
            </v:shape>
          </w:pict>
        </mc:Fallback>
      </mc:AlternateContent>
    </w:r>
    <w:r w:rsidRPr="00BF59FA">
      <w:rPr>
        <w:rFonts w:ascii="Arial Black" w:hAnsi="Arial Black"/>
        <w:noProof/>
        <w:lang w:eastAsia="de-CH"/>
      </w:rPr>
      <w:drawing>
        <wp:anchor distT="0" distB="0" distL="114300" distR="114300" simplePos="0" relativeHeight="251659264" behindDoc="1" locked="0" layoutInCell="1" allowOverlap="1" wp14:anchorId="0727F709" wp14:editId="233CCAAB">
          <wp:simplePos x="0" y="0"/>
          <wp:positionH relativeFrom="column">
            <wp:posOffset>5026660</wp:posOffset>
          </wp:positionH>
          <wp:positionV relativeFrom="paragraph">
            <wp:posOffset>-246380</wp:posOffset>
          </wp:positionV>
          <wp:extent cx="1181735" cy="355600"/>
          <wp:effectExtent l="76200" t="0" r="56515" b="1206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t="32051"/>
                  <a:stretch/>
                </pic:blipFill>
                <pic:spPr bwMode="auto">
                  <a:xfrm>
                    <a:off x="0" y="0"/>
                    <a:ext cx="1181735" cy="355600"/>
                  </a:xfrm>
                  <a:prstGeom prst="roundRect">
                    <a:avLst>
                      <a:gd name="adj" fmla="val 8594"/>
                    </a:avLst>
                  </a:prstGeom>
                  <a:noFill/>
                  <a:ln>
                    <a:noFill/>
                  </a:ln>
                  <a:effectLst>
                    <a:outerShdw blurRad="50800" dist="50800" dir="5400000" algn="ctr" rotWithShape="0">
                      <a:srgbClr val="000000">
                        <a:alpha val="20000"/>
                      </a:srgbClr>
                    </a:outerShdw>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7FCA">
      <w:rPr>
        <w:rFonts w:ascii="Arial Black" w:hAnsi="Arial Black"/>
        <w:noProof/>
        <w:lang w:eastAsia="de-CH"/>
      </w:rPr>
      <w:t>Web Engeneering</w:t>
    </w:r>
  </w:p>
  <w:p w:rsidR="00C82BAB" w:rsidRPr="00C82BAB" w:rsidRDefault="00C82BAB" w:rsidP="00C82BAB">
    <w:pPr>
      <w:pStyle w:val="Kopfzeile"/>
      <w:tabs>
        <w:tab w:val="clear" w:pos="9072"/>
        <w:tab w:val="right" w:pos="9921"/>
      </w:tabs>
      <w:rPr>
        <w:rFonts w:asciiTheme="minorHAnsi" w:hAnsiTheme="minorHAnsi" w:cstheme="minorHAnsi"/>
        <w:sz w:val="10"/>
        <w:szCs w:val="10"/>
      </w:rPr>
    </w:pPr>
  </w:p>
  <w:p w:rsidR="00FF5D7D" w:rsidRPr="00C82BAB" w:rsidRDefault="00C82BAB" w:rsidP="00C82BAB">
    <w:pPr>
      <w:pStyle w:val="Kopfzeile"/>
      <w:tabs>
        <w:tab w:val="clear" w:pos="9072"/>
        <w:tab w:val="right" w:pos="9921"/>
      </w:tabs>
      <w:rPr>
        <w:rFonts w:asciiTheme="minorHAnsi" w:hAnsiTheme="minorHAnsi" w:cstheme="minorHAnsi"/>
        <w:sz w:val="16"/>
        <w:szCs w:val="16"/>
      </w:rPr>
    </w:pPr>
    <w:r w:rsidRPr="00C8768C">
      <w:rPr>
        <w:rFonts w:asciiTheme="minorHAnsi" w:hAnsiTheme="minorHAnsi" w:cstheme="minorHAnsi"/>
        <w:sz w:val="16"/>
        <w:szCs w:val="16"/>
      </w:rPr>
      <w:tab/>
    </w:r>
    <w:r w:rsidRPr="00C8768C">
      <w:rPr>
        <w:rFonts w:asciiTheme="minorHAnsi" w:hAnsiTheme="minorHAnsi" w:cstheme="minorHAnsi"/>
        <w:sz w:val="16"/>
        <w:szCs w:val="16"/>
      </w:rPr>
      <w:tab/>
    </w:r>
    <w:r w:rsidR="005C32FD">
      <w:rPr>
        <w:rFonts w:asciiTheme="minorHAnsi" w:hAnsiTheme="minorHAnsi" w:cstheme="minorHAnsi"/>
        <w:sz w:val="16"/>
        <w:szCs w:val="16"/>
      </w:rPr>
      <w:fldChar w:fldCharType="begin"/>
    </w:r>
    <w:r w:rsidR="005C32FD">
      <w:rPr>
        <w:rFonts w:asciiTheme="minorHAnsi" w:hAnsiTheme="minorHAnsi" w:cstheme="minorHAnsi"/>
        <w:sz w:val="16"/>
        <w:szCs w:val="16"/>
      </w:rPr>
      <w:instrText xml:space="preserve"> CREATEDATE  \@ "dd.MM.yyyy"  \* MERGEFORMAT </w:instrText>
    </w:r>
    <w:r w:rsidR="005C32FD">
      <w:rPr>
        <w:rFonts w:asciiTheme="minorHAnsi" w:hAnsiTheme="minorHAnsi" w:cstheme="minorHAnsi"/>
        <w:sz w:val="16"/>
        <w:szCs w:val="16"/>
      </w:rPr>
      <w:fldChar w:fldCharType="separate"/>
    </w:r>
    <w:r w:rsidR="00A81297">
      <w:rPr>
        <w:rFonts w:asciiTheme="minorHAnsi" w:hAnsiTheme="minorHAnsi" w:cstheme="minorHAnsi"/>
        <w:noProof/>
        <w:sz w:val="16"/>
        <w:szCs w:val="16"/>
      </w:rPr>
      <w:t>14.12.2010</w:t>
    </w:r>
    <w:r w:rsidR="005C32FD">
      <w:rPr>
        <w:rFonts w:asciiTheme="minorHAnsi" w:hAnsiTheme="minorHAnsi" w:cstheme="minorHAnsi"/>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7pt;height:11.7pt" o:bullet="t">
        <v:imagedata r:id="rId1" o:title="BD14866_"/>
      </v:shape>
    </w:pict>
  </w:numPicBullet>
  <w:numPicBullet w:numPicBulletId="1">
    <w:pict>
      <v:shape id="_x0000_i1047" type="#_x0000_t75" style="width:9.2pt;height:9.2pt" o:bullet="t">
        <v:imagedata r:id="rId2" o:title="BD14757_"/>
      </v:shape>
    </w:pict>
  </w:numPicBullet>
  <w:abstractNum w:abstractNumId="0">
    <w:nsid w:val="3DEE06FF"/>
    <w:multiLevelType w:val="hybridMultilevel"/>
    <w:tmpl w:val="63C4B8B0"/>
    <w:lvl w:ilvl="0" w:tplc="6E5C46A8">
      <w:start w:val="1"/>
      <w:numFmt w:val="bullet"/>
      <w:pStyle w:val="Aufzhlung"/>
      <w:lvlText w:val=""/>
      <w:lvlPicBulletId w:val="1"/>
      <w:lvlJc w:val="left"/>
      <w:pPr>
        <w:ind w:left="36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78"/>
    <w:rsid w:val="00002C01"/>
    <w:rsid w:val="0000549A"/>
    <w:rsid w:val="00015495"/>
    <w:rsid w:val="00187B17"/>
    <w:rsid w:val="001B5F55"/>
    <w:rsid w:val="001D1E72"/>
    <w:rsid w:val="001F3009"/>
    <w:rsid w:val="00253B21"/>
    <w:rsid w:val="002A277E"/>
    <w:rsid w:val="002D71C0"/>
    <w:rsid w:val="002E5160"/>
    <w:rsid w:val="00301F5C"/>
    <w:rsid w:val="003B2913"/>
    <w:rsid w:val="003D02DF"/>
    <w:rsid w:val="004037F7"/>
    <w:rsid w:val="00444498"/>
    <w:rsid w:val="004A3318"/>
    <w:rsid w:val="004E7A57"/>
    <w:rsid w:val="004F006D"/>
    <w:rsid w:val="004F21AD"/>
    <w:rsid w:val="00514BED"/>
    <w:rsid w:val="00534D02"/>
    <w:rsid w:val="00546774"/>
    <w:rsid w:val="005970E9"/>
    <w:rsid w:val="005B062F"/>
    <w:rsid w:val="005C32FD"/>
    <w:rsid w:val="0068446A"/>
    <w:rsid w:val="006D1A0C"/>
    <w:rsid w:val="006F4550"/>
    <w:rsid w:val="00710B89"/>
    <w:rsid w:val="00746F78"/>
    <w:rsid w:val="00775130"/>
    <w:rsid w:val="00785371"/>
    <w:rsid w:val="00841EC9"/>
    <w:rsid w:val="00875EFD"/>
    <w:rsid w:val="00894069"/>
    <w:rsid w:val="00901B18"/>
    <w:rsid w:val="0093101A"/>
    <w:rsid w:val="0097034C"/>
    <w:rsid w:val="00A35E78"/>
    <w:rsid w:val="00A74345"/>
    <w:rsid w:val="00A81297"/>
    <w:rsid w:val="00B62324"/>
    <w:rsid w:val="00BF59FA"/>
    <w:rsid w:val="00C25A7A"/>
    <w:rsid w:val="00C82BAB"/>
    <w:rsid w:val="00C856AB"/>
    <w:rsid w:val="00D03FEE"/>
    <w:rsid w:val="00D67FCA"/>
    <w:rsid w:val="00D864CC"/>
    <w:rsid w:val="00DB1882"/>
    <w:rsid w:val="00DE46D0"/>
    <w:rsid w:val="00E12714"/>
    <w:rsid w:val="00E7117D"/>
    <w:rsid w:val="00F21FE9"/>
    <w:rsid w:val="00F80CD2"/>
    <w:rsid w:val="00FC5045"/>
    <w:rsid w:val="00FD306F"/>
    <w:rsid w:val="00FF5D7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841EC9"/>
    <w:pPr>
      <w:spacing w:after="0" w:line="240" w:lineRule="auto"/>
    </w:pPr>
    <w:rPr>
      <w:rFonts w:ascii="Calibri" w:hAnsi="Calibri"/>
    </w:rPr>
  </w:style>
  <w:style w:type="paragraph" w:styleId="berschrift1">
    <w:name w:val="heading 1"/>
    <w:basedOn w:val="Standard"/>
    <w:next w:val="Standard"/>
    <w:link w:val="berschrift1Zchn"/>
    <w:uiPriority w:val="9"/>
    <w:qFormat/>
    <w:rsid w:val="00841EC9"/>
    <w:pPr>
      <w:pBdr>
        <w:bottom w:val="thinThickSmallGap" w:sz="12" w:space="1" w:color="7F7F7F" w:themeColor="text1" w:themeTint="80"/>
      </w:pBdr>
      <w:spacing w:after="120"/>
      <w:contextualSpacing/>
      <w:outlineLvl w:val="0"/>
    </w:pPr>
    <w:rPr>
      <w:b/>
      <w:color w:val="000000" w:themeColor="text1"/>
      <w:spacing w:val="5"/>
      <w:sz w:val="30"/>
      <w:szCs w:val="36"/>
    </w:rPr>
  </w:style>
  <w:style w:type="paragraph" w:styleId="berschrift2">
    <w:name w:val="heading 2"/>
    <w:basedOn w:val="Standard"/>
    <w:next w:val="Standard"/>
    <w:link w:val="berschrift2Zchn"/>
    <w:uiPriority w:val="9"/>
    <w:unhideWhenUsed/>
    <w:qFormat/>
    <w:rsid w:val="00841EC9"/>
    <w:pPr>
      <w:spacing w:before="200" w:line="271" w:lineRule="auto"/>
      <w:outlineLvl w:val="1"/>
    </w:pPr>
    <w:rPr>
      <w:b/>
      <w:sz w:val="26"/>
      <w:szCs w:val="28"/>
    </w:rPr>
  </w:style>
  <w:style w:type="paragraph" w:styleId="berschrift3">
    <w:name w:val="heading 3"/>
    <w:basedOn w:val="Standard"/>
    <w:next w:val="Standard"/>
    <w:link w:val="berschrift3Zchn"/>
    <w:uiPriority w:val="9"/>
    <w:unhideWhenUsed/>
    <w:qFormat/>
    <w:rsid w:val="003D02DF"/>
    <w:pPr>
      <w:spacing w:before="200" w:line="271" w:lineRule="auto"/>
      <w:outlineLvl w:val="2"/>
    </w:pPr>
    <w:rPr>
      <w:b/>
      <w:iCs/>
      <w:spacing w:val="5"/>
      <w:sz w:val="24"/>
      <w:szCs w:val="26"/>
    </w:rPr>
  </w:style>
  <w:style w:type="paragraph" w:styleId="berschrift4">
    <w:name w:val="heading 4"/>
    <w:basedOn w:val="Standard"/>
    <w:next w:val="Standard"/>
    <w:link w:val="berschrift4Zchn"/>
    <w:uiPriority w:val="9"/>
    <w:unhideWhenUsed/>
    <w:qFormat/>
    <w:rsid w:val="003D02DF"/>
    <w:pPr>
      <w:spacing w:line="271" w:lineRule="auto"/>
      <w:outlineLvl w:val="3"/>
    </w:pPr>
    <w:rPr>
      <w:b/>
      <w:bCs/>
      <w:spacing w:val="5"/>
      <w:szCs w:val="24"/>
    </w:rPr>
  </w:style>
  <w:style w:type="paragraph" w:styleId="berschrift5">
    <w:name w:val="heading 5"/>
    <w:basedOn w:val="Standard"/>
    <w:next w:val="Standard"/>
    <w:link w:val="berschrift5Zchn"/>
    <w:uiPriority w:val="9"/>
    <w:semiHidden/>
    <w:unhideWhenUsed/>
    <w:qFormat/>
    <w:rsid w:val="004037F7"/>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4037F7"/>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4037F7"/>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4037F7"/>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4037F7"/>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1EC9"/>
    <w:rPr>
      <w:rFonts w:ascii="Calibri" w:hAnsi="Calibri"/>
      <w:b/>
      <w:color w:val="000000" w:themeColor="text1"/>
      <w:spacing w:val="5"/>
      <w:sz w:val="30"/>
      <w:szCs w:val="36"/>
    </w:rPr>
  </w:style>
  <w:style w:type="character" w:customStyle="1" w:styleId="berschrift2Zchn">
    <w:name w:val="Überschrift 2 Zchn"/>
    <w:basedOn w:val="Absatz-Standardschriftart"/>
    <w:link w:val="berschrift2"/>
    <w:uiPriority w:val="9"/>
    <w:rsid w:val="00841EC9"/>
    <w:rPr>
      <w:rFonts w:ascii="Calibri" w:hAnsi="Calibri"/>
      <w:b/>
      <w:sz w:val="26"/>
      <w:szCs w:val="28"/>
    </w:rPr>
  </w:style>
  <w:style w:type="character" w:customStyle="1" w:styleId="berschrift3Zchn">
    <w:name w:val="Überschrift 3 Zchn"/>
    <w:basedOn w:val="Absatz-Standardschriftart"/>
    <w:link w:val="berschrift3"/>
    <w:uiPriority w:val="9"/>
    <w:rsid w:val="003D02DF"/>
    <w:rPr>
      <w:rFonts w:ascii="Calibri" w:hAnsi="Calibri"/>
      <w:b/>
      <w:iCs/>
      <w:spacing w:val="5"/>
      <w:sz w:val="24"/>
      <w:szCs w:val="26"/>
    </w:rPr>
  </w:style>
  <w:style w:type="character" w:customStyle="1" w:styleId="berschrift4Zchn">
    <w:name w:val="Überschrift 4 Zchn"/>
    <w:basedOn w:val="Absatz-Standardschriftart"/>
    <w:link w:val="berschrift4"/>
    <w:uiPriority w:val="9"/>
    <w:rsid w:val="003D02DF"/>
    <w:rPr>
      <w:rFonts w:ascii="Calibri" w:hAnsi="Calibri"/>
      <w:b/>
      <w:bCs/>
      <w:spacing w:val="5"/>
      <w:szCs w:val="24"/>
    </w:rPr>
  </w:style>
  <w:style w:type="character" w:customStyle="1" w:styleId="berschrift5Zchn">
    <w:name w:val="Überschrift 5 Zchn"/>
    <w:basedOn w:val="Absatz-Standardschriftart"/>
    <w:link w:val="berschrift5"/>
    <w:uiPriority w:val="9"/>
    <w:semiHidden/>
    <w:rsid w:val="004037F7"/>
    <w:rPr>
      <w:i/>
      <w:iCs/>
      <w:sz w:val="24"/>
      <w:szCs w:val="24"/>
    </w:rPr>
  </w:style>
  <w:style w:type="character" w:customStyle="1" w:styleId="berschrift6Zchn">
    <w:name w:val="Überschrift 6 Zchn"/>
    <w:basedOn w:val="Absatz-Standardschriftart"/>
    <w:link w:val="berschrift6"/>
    <w:uiPriority w:val="9"/>
    <w:semiHidden/>
    <w:rsid w:val="004037F7"/>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4037F7"/>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4037F7"/>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4037F7"/>
    <w:rPr>
      <w:b/>
      <w:bCs/>
      <w:i/>
      <w:iCs/>
      <w:color w:val="7F7F7F" w:themeColor="text1" w:themeTint="80"/>
      <w:sz w:val="18"/>
      <w:szCs w:val="18"/>
    </w:rPr>
  </w:style>
  <w:style w:type="paragraph" w:styleId="Titel">
    <w:name w:val="Title"/>
    <w:basedOn w:val="Standard"/>
    <w:next w:val="Standard"/>
    <w:link w:val="TitelZchn"/>
    <w:uiPriority w:val="10"/>
    <w:rsid w:val="004037F7"/>
    <w:pPr>
      <w:spacing w:after="300"/>
      <w:contextualSpacing/>
    </w:pPr>
    <w:rPr>
      <w:smallCaps/>
      <w:sz w:val="52"/>
      <w:szCs w:val="52"/>
    </w:rPr>
  </w:style>
  <w:style w:type="character" w:customStyle="1" w:styleId="TitelZchn">
    <w:name w:val="Titel Zchn"/>
    <w:basedOn w:val="Absatz-Standardschriftart"/>
    <w:link w:val="Titel"/>
    <w:uiPriority w:val="10"/>
    <w:rsid w:val="004037F7"/>
    <w:rPr>
      <w:smallCaps/>
      <w:sz w:val="52"/>
      <w:szCs w:val="52"/>
    </w:rPr>
  </w:style>
  <w:style w:type="paragraph" w:styleId="Untertitel">
    <w:name w:val="Subtitle"/>
    <w:basedOn w:val="Standard"/>
    <w:next w:val="Standard"/>
    <w:link w:val="UntertitelZchn"/>
    <w:uiPriority w:val="11"/>
    <w:rsid w:val="004037F7"/>
    <w:rPr>
      <w:i/>
      <w:iCs/>
      <w:smallCaps/>
      <w:spacing w:val="10"/>
      <w:sz w:val="28"/>
      <w:szCs w:val="28"/>
    </w:rPr>
  </w:style>
  <w:style w:type="character" w:customStyle="1" w:styleId="UntertitelZchn">
    <w:name w:val="Untertitel Zchn"/>
    <w:basedOn w:val="Absatz-Standardschriftart"/>
    <w:link w:val="Untertitel"/>
    <w:uiPriority w:val="11"/>
    <w:rsid w:val="004037F7"/>
    <w:rPr>
      <w:i/>
      <w:iCs/>
      <w:smallCaps/>
      <w:spacing w:val="10"/>
      <w:sz w:val="28"/>
      <w:szCs w:val="28"/>
    </w:rPr>
  </w:style>
  <w:style w:type="character" w:styleId="Fett">
    <w:name w:val="Strong"/>
    <w:uiPriority w:val="22"/>
    <w:qFormat/>
    <w:rsid w:val="004037F7"/>
    <w:rPr>
      <w:b/>
      <w:bCs/>
    </w:rPr>
  </w:style>
  <w:style w:type="character" w:styleId="Hervorhebung">
    <w:name w:val="Emphasis"/>
    <w:uiPriority w:val="20"/>
    <w:rsid w:val="004037F7"/>
    <w:rPr>
      <w:b/>
      <w:bCs/>
      <w:i/>
      <w:iCs/>
      <w:spacing w:val="10"/>
    </w:rPr>
  </w:style>
  <w:style w:type="paragraph" w:styleId="KeinLeerraum">
    <w:name w:val="No Spacing"/>
    <w:basedOn w:val="Standard"/>
    <w:uiPriority w:val="1"/>
    <w:rsid w:val="004037F7"/>
  </w:style>
  <w:style w:type="paragraph" w:styleId="Listenabsatz">
    <w:name w:val="List Paragraph"/>
    <w:basedOn w:val="Standard"/>
    <w:uiPriority w:val="34"/>
    <w:rsid w:val="004037F7"/>
    <w:pPr>
      <w:ind w:left="720"/>
      <w:contextualSpacing/>
    </w:pPr>
  </w:style>
  <w:style w:type="paragraph" w:styleId="Zitat">
    <w:name w:val="Quote"/>
    <w:basedOn w:val="Standard"/>
    <w:next w:val="Standard"/>
    <w:link w:val="ZitatZchn"/>
    <w:uiPriority w:val="29"/>
    <w:rsid w:val="004037F7"/>
    <w:rPr>
      <w:i/>
      <w:iCs/>
    </w:rPr>
  </w:style>
  <w:style w:type="character" w:customStyle="1" w:styleId="ZitatZchn">
    <w:name w:val="Zitat Zchn"/>
    <w:basedOn w:val="Absatz-Standardschriftart"/>
    <w:link w:val="Zitat"/>
    <w:uiPriority w:val="29"/>
    <w:rsid w:val="004037F7"/>
    <w:rPr>
      <w:i/>
      <w:iCs/>
    </w:rPr>
  </w:style>
  <w:style w:type="paragraph" w:styleId="IntensivesZitat">
    <w:name w:val="Intense Quote"/>
    <w:basedOn w:val="Standard"/>
    <w:next w:val="Standard"/>
    <w:link w:val="IntensivesZitatZchn"/>
    <w:uiPriority w:val="30"/>
    <w:rsid w:val="004037F7"/>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4037F7"/>
    <w:rPr>
      <w:i/>
      <w:iCs/>
    </w:rPr>
  </w:style>
  <w:style w:type="character" w:styleId="SchwacheHervorhebung">
    <w:name w:val="Subtle Emphasis"/>
    <w:uiPriority w:val="19"/>
    <w:rsid w:val="004037F7"/>
    <w:rPr>
      <w:i/>
      <w:iCs/>
    </w:rPr>
  </w:style>
  <w:style w:type="character" w:styleId="IntensiveHervorhebung">
    <w:name w:val="Intense Emphasis"/>
    <w:uiPriority w:val="21"/>
    <w:rsid w:val="004037F7"/>
    <w:rPr>
      <w:b/>
      <w:bCs/>
      <w:i/>
      <w:iCs/>
    </w:rPr>
  </w:style>
  <w:style w:type="character" w:styleId="SchwacherVerweis">
    <w:name w:val="Subtle Reference"/>
    <w:basedOn w:val="Absatz-Standardschriftart"/>
    <w:uiPriority w:val="31"/>
    <w:rsid w:val="004037F7"/>
    <w:rPr>
      <w:smallCaps/>
    </w:rPr>
  </w:style>
  <w:style w:type="character" w:styleId="IntensiverVerweis">
    <w:name w:val="Intense Reference"/>
    <w:uiPriority w:val="32"/>
    <w:rsid w:val="004037F7"/>
    <w:rPr>
      <w:b/>
      <w:bCs/>
      <w:smallCaps/>
    </w:rPr>
  </w:style>
  <w:style w:type="character" w:styleId="Buchtitel">
    <w:name w:val="Book Title"/>
    <w:basedOn w:val="Absatz-Standardschriftart"/>
    <w:uiPriority w:val="33"/>
    <w:rsid w:val="004037F7"/>
    <w:rPr>
      <w:i/>
      <w:iCs/>
      <w:smallCaps/>
      <w:spacing w:val="5"/>
    </w:rPr>
  </w:style>
  <w:style w:type="paragraph" w:styleId="Inhaltsverzeichnisberschrift">
    <w:name w:val="TOC Heading"/>
    <w:basedOn w:val="berschrift1"/>
    <w:next w:val="Standard"/>
    <w:uiPriority w:val="39"/>
    <w:semiHidden/>
    <w:unhideWhenUsed/>
    <w:qFormat/>
    <w:rsid w:val="004037F7"/>
    <w:pPr>
      <w:outlineLvl w:val="9"/>
    </w:pPr>
    <w:rPr>
      <w:lang w:bidi="en-US"/>
    </w:rPr>
  </w:style>
  <w:style w:type="paragraph" w:customStyle="1" w:styleId="Aufzhlung">
    <w:name w:val="Aufzählung"/>
    <w:basedOn w:val="Standard"/>
    <w:qFormat/>
    <w:rsid w:val="00841EC9"/>
    <w:pPr>
      <w:numPr>
        <w:numId w:val="1"/>
      </w:numPr>
    </w:pPr>
  </w:style>
  <w:style w:type="paragraph" w:styleId="Kopfzeile">
    <w:name w:val="header"/>
    <w:basedOn w:val="Standard"/>
    <w:link w:val="KopfzeileZchn"/>
    <w:uiPriority w:val="99"/>
    <w:unhideWhenUsed/>
    <w:rsid w:val="00901B18"/>
    <w:pPr>
      <w:tabs>
        <w:tab w:val="center" w:pos="4536"/>
        <w:tab w:val="right" w:pos="9072"/>
      </w:tabs>
    </w:pPr>
  </w:style>
  <w:style w:type="character" w:customStyle="1" w:styleId="KopfzeileZchn">
    <w:name w:val="Kopfzeile Zchn"/>
    <w:basedOn w:val="Absatz-Standardschriftart"/>
    <w:link w:val="Kopfzeile"/>
    <w:uiPriority w:val="99"/>
    <w:rsid w:val="00901B18"/>
    <w:rPr>
      <w:rFonts w:ascii="Calibri" w:hAnsi="Calibri"/>
    </w:rPr>
  </w:style>
  <w:style w:type="paragraph" w:styleId="Fuzeile">
    <w:name w:val="footer"/>
    <w:basedOn w:val="Standard"/>
    <w:link w:val="FuzeileZchn"/>
    <w:uiPriority w:val="99"/>
    <w:unhideWhenUsed/>
    <w:rsid w:val="00F80CD2"/>
    <w:pPr>
      <w:pBdr>
        <w:top w:val="dotted" w:sz="4" w:space="1" w:color="auto"/>
        <w:bottom w:val="dotted" w:sz="4" w:space="1" w:color="auto"/>
      </w:pBdr>
      <w:tabs>
        <w:tab w:val="center" w:pos="4536"/>
        <w:tab w:val="right" w:pos="9072"/>
      </w:tabs>
    </w:pPr>
    <w:rPr>
      <w:sz w:val="16"/>
    </w:rPr>
  </w:style>
  <w:style w:type="character" w:customStyle="1" w:styleId="FuzeileZchn">
    <w:name w:val="Fußzeile Zchn"/>
    <w:basedOn w:val="Absatz-Standardschriftart"/>
    <w:link w:val="Fuzeile"/>
    <w:uiPriority w:val="99"/>
    <w:rsid w:val="00F80CD2"/>
    <w:rPr>
      <w:rFonts w:ascii="Calibri" w:hAnsi="Calibri"/>
      <w:sz w:val="16"/>
    </w:rPr>
  </w:style>
  <w:style w:type="paragraph" w:styleId="Sprechblasentext">
    <w:name w:val="Balloon Text"/>
    <w:basedOn w:val="Standard"/>
    <w:link w:val="SprechblasentextZchn"/>
    <w:uiPriority w:val="99"/>
    <w:semiHidden/>
    <w:unhideWhenUsed/>
    <w:rsid w:val="00901B1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01B18"/>
    <w:rPr>
      <w:rFonts w:ascii="Tahoma" w:hAnsi="Tahoma" w:cs="Tahoma"/>
      <w:sz w:val="16"/>
      <w:szCs w:val="16"/>
    </w:rPr>
  </w:style>
  <w:style w:type="character" w:styleId="Hyperlink">
    <w:name w:val="Hyperlink"/>
    <w:basedOn w:val="Absatz-Standardschriftart"/>
    <w:uiPriority w:val="99"/>
    <w:unhideWhenUsed/>
    <w:rsid w:val="00FC5045"/>
    <w:rPr>
      <w:color w:val="0000FF"/>
      <w:u w:val="single"/>
    </w:rPr>
  </w:style>
  <w:style w:type="paragraph" w:customStyle="1" w:styleId="Lernziel">
    <w:name w:val="Lernziel"/>
    <w:basedOn w:val="berschrift4"/>
    <w:next w:val="Standard"/>
    <w:qFormat/>
    <w:rsid w:val="00A81297"/>
    <w:pPr>
      <w:pBdr>
        <w:bottom w:val="dotted" w:sz="4" w:space="1" w:color="auto"/>
      </w:pBdr>
      <w:spacing w:before="240" w:after="120" w:line="240" w:lineRule="auto"/>
    </w:pPr>
    <w:rPr>
      <w:rFonts w:asciiTheme="majorHAnsi" w:hAnsiTheme="majorHAnsi"/>
      <w:b w:val="0"/>
      <w:i/>
      <w:color w:val="17365D" w:themeColor="text2"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841EC9"/>
    <w:pPr>
      <w:spacing w:after="0" w:line="240" w:lineRule="auto"/>
    </w:pPr>
    <w:rPr>
      <w:rFonts w:ascii="Calibri" w:hAnsi="Calibri"/>
    </w:rPr>
  </w:style>
  <w:style w:type="paragraph" w:styleId="berschrift1">
    <w:name w:val="heading 1"/>
    <w:basedOn w:val="Standard"/>
    <w:next w:val="Standard"/>
    <w:link w:val="berschrift1Zchn"/>
    <w:uiPriority w:val="9"/>
    <w:qFormat/>
    <w:rsid w:val="00841EC9"/>
    <w:pPr>
      <w:pBdr>
        <w:bottom w:val="thinThickSmallGap" w:sz="12" w:space="1" w:color="7F7F7F" w:themeColor="text1" w:themeTint="80"/>
      </w:pBdr>
      <w:spacing w:after="120"/>
      <w:contextualSpacing/>
      <w:outlineLvl w:val="0"/>
    </w:pPr>
    <w:rPr>
      <w:b/>
      <w:color w:val="000000" w:themeColor="text1"/>
      <w:spacing w:val="5"/>
      <w:sz w:val="30"/>
      <w:szCs w:val="36"/>
    </w:rPr>
  </w:style>
  <w:style w:type="paragraph" w:styleId="berschrift2">
    <w:name w:val="heading 2"/>
    <w:basedOn w:val="Standard"/>
    <w:next w:val="Standard"/>
    <w:link w:val="berschrift2Zchn"/>
    <w:uiPriority w:val="9"/>
    <w:unhideWhenUsed/>
    <w:qFormat/>
    <w:rsid w:val="00841EC9"/>
    <w:pPr>
      <w:spacing w:before="200" w:line="271" w:lineRule="auto"/>
      <w:outlineLvl w:val="1"/>
    </w:pPr>
    <w:rPr>
      <w:b/>
      <w:sz w:val="26"/>
      <w:szCs w:val="28"/>
    </w:rPr>
  </w:style>
  <w:style w:type="paragraph" w:styleId="berschrift3">
    <w:name w:val="heading 3"/>
    <w:basedOn w:val="Standard"/>
    <w:next w:val="Standard"/>
    <w:link w:val="berschrift3Zchn"/>
    <w:uiPriority w:val="9"/>
    <w:unhideWhenUsed/>
    <w:qFormat/>
    <w:rsid w:val="003D02DF"/>
    <w:pPr>
      <w:spacing w:before="200" w:line="271" w:lineRule="auto"/>
      <w:outlineLvl w:val="2"/>
    </w:pPr>
    <w:rPr>
      <w:b/>
      <w:iCs/>
      <w:spacing w:val="5"/>
      <w:sz w:val="24"/>
      <w:szCs w:val="26"/>
    </w:rPr>
  </w:style>
  <w:style w:type="paragraph" w:styleId="berschrift4">
    <w:name w:val="heading 4"/>
    <w:basedOn w:val="Standard"/>
    <w:next w:val="Standard"/>
    <w:link w:val="berschrift4Zchn"/>
    <w:uiPriority w:val="9"/>
    <w:unhideWhenUsed/>
    <w:qFormat/>
    <w:rsid w:val="003D02DF"/>
    <w:pPr>
      <w:spacing w:line="271" w:lineRule="auto"/>
      <w:outlineLvl w:val="3"/>
    </w:pPr>
    <w:rPr>
      <w:b/>
      <w:bCs/>
      <w:spacing w:val="5"/>
      <w:szCs w:val="24"/>
    </w:rPr>
  </w:style>
  <w:style w:type="paragraph" w:styleId="berschrift5">
    <w:name w:val="heading 5"/>
    <w:basedOn w:val="Standard"/>
    <w:next w:val="Standard"/>
    <w:link w:val="berschrift5Zchn"/>
    <w:uiPriority w:val="9"/>
    <w:semiHidden/>
    <w:unhideWhenUsed/>
    <w:qFormat/>
    <w:rsid w:val="004037F7"/>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4037F7"/>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4037F7"/>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4037F7"/>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4037F7"/>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1EC9"/>
    <w:rPr>
      <w:rFonts w:ascii="Calibri" w:hAnsi="Calibri"/>
      <w:b/>
      <w:color w:val="000000" w:themeColor="text1"/>
      <w:spacing w:val="5"/>
      <w:sz w:val="30"/>
      <w:szCs w:val="36"/>
    </w:rPr>
  </w:style>
  <w:style w:type="character" w:customStyle="1" w:styleId="berschrift2Zchn">
    <w:name w:val="Überschrift 2 Zchn"/>
    <w:basedOn w:val="Absatz-Standardschriftart"/>
    <w:link w:val="berschrift2"/>
    <w:uiPriority w:val="9"/>
    <w:rsid w:val="00841EC9"/>
    <w:rPr>
      <w:rFonts w:ascii="Calibri" w:hAnsi="Calibri"/>
      <w:b/>
      <w:sz w:val="26"/>
      <w:szCs w:val="28"/>
    </w:rPr>
  </w:style>
  <w:style w:type="character" w:customStyle="1" w:styleId="berschrift3Zchn">
    <w:name w:val="Überschrift 3 Zchn"/>
    <w:basedOn w:val="Absatz-Standardschriftart"/>
    <w:link w:val="berschrift3"/>
    <w:uiPriority w:val="9"/>
    <w:rsid w:val="003D02DF"/>
    <w:rPr>
      <w:rFonts w:ascii="Calibri" w:hAnsi="Calibri"/>
      <w:b/>
      <w:iCs/>
      <w:spacing w:val="5"/>
      <w:sz w:val="24"/>
      <w:szCs w:val="26"/>
    </w:rPr>
  </w:style>
  <w:style w:type="character" w:customStyle="1" w:styleId="berschrift4Zchn">
    <w:name w:val="Überschrift 4 Zchn"/>
    <w:basedOn w:val="Absatz-Standardschriftart"/>
    <w:link w:val="berschrift4"/>
    <w:uiPriority w:val="9"/>
    <w:rsid w:val="003D02DF"/>
    <w:rPr>
      <w:rFonts w:ascii="Calibri" w:hAnsi="Calibri"/>
      <w:b/>
      <w:bCs/>
      <w:spacing w:val="5"/>
      <w:szCs w:val="24"/>
    </w:rPr>
  </w:style>
  <w:style w:type="character" w:customStyle="1" w:styleId="berschrift5Zchn">
    <w:name w:val="Überschrift 5 Zchn"/>
    <w:basedOn w:val="Absatz-Standardschriftart"/>
    <w:link w:val="berschrift5"/>
    <w:uiPriority w:val="9"/>
    <w:semiHidden/>
    <w:rsid w:val="004037F7"/>
    <w:rPr>
      <w:i/>
      <w:iCs/>
      <w:sz w:val="24"/>
      <w:szCs w:val="24"/>
    </w:rPr>
  </w:style>
  <w:style w:type="character" w:customStyle="1" w:styleId="berschrift6Zchn">
    <w:name w:val="Überschrift 6 Zchn"/>
    <w:basedOn w:val="Absatz-Standardschriftart"/>
    <w:link w:val="berschrift6"/>
    <w:uiPriority w:val="9"/>
    <w:semiHidden/>
    <w:rsid w:val="004037F7"/>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4037F7"/>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4037F7"/>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4037F7"/>
    <w:rPr>
      <w:b/>
      <w:bCs/>
      <w:i/>
      <w:iCs/>
      <w:color w:val="7F7F7F" w:themeColor="text1" w:themeTint="80"/>
      <w:sz w:val="18"/>
      <w:szCs w:val="18"/>
    </w:rPr>
  </w:style>
  <w:style w:type="paragraph" w:styleId="Titel">
    <w:name w:val="Title"/>
    <w:basedOn w:val="Standard"/>
    <w:next w:val="Standard"/>
    <w:link w:val="TitelZchn"/>
    <w:uiPriority w:val="10"/>
    <w:rsid w:val="004037F7"/>
    <w:pPr>
      <w:spacing w:after="300"/>
      <w:contextualSpacing/>
    </w:pPr>
    <w:rPr>
      <w:smallCaps/>
      <w:sz w:val="52"/>
      <w:szCs w:val="52"/>
    </w:rPr>
  </w:style>
  <w:style w:type="character" w:customStyle="1" w:styleId="TitelZchn">
    <w:name w:val="Titel Zchn"/>
    <w:basedOn w:val="Absatz-Standardschriftart"/>
    <w:link w:val="Titel"/>
    <w:uiPriority w:val="10"/>
    <w:rsid w:val="004037F7"/>
    <w:rPr>
      <w:smallCaps/>
      <w:sz w:val="52"/>
      <w:szCs w:val="52"/>
    </w:rPr>
  </w:style>
  <w:style w:type="paragraph" w:styleId="Untertitel">
    <w:name w:val="Subtitle"/>
    <w:basedOn w:val="Standard"/>
    <w:next w:val="Standard"/>
    <w:link w:val="UntertitelZchn"/>
    <w:uiPriority w:val="11"/>
    <w:rsid w:val="004037F7"/>
    <w:rPr>
      <w:i/>
      <w:iCs/>
      <w:smallCaps/>
      <w:spacing w:val="10"/>
      <w:sz w:val="28"/>
      <w:szCs w:val="28"/>
    </w:rPr>
  </w:style>
  <w:style w:type="character" w:customStyle="1" w:styleId="UntertitelZchn">
    <w:name w:val="Untertitel Zchn"/>
    <w:basedOn w:val="Absatz-Standardschriftart"/>
    <w:link w:val="Untertitel"/>
    <w:uiPriority w:val="11"/>
    <w:rsid w:val="004037F7"/>
    <w:rPr>
      <w:i/>
      <w:iCs/>
      <w:smallCaps/>
      <w:spacing w:val="10"/>
      <w:sz w:val="28"/>
      <w:szCs w:val="28"/>
    </w:rPr>
  </w:style>
  <w:style w:type="character" w:styleId="Fett">
    <w:name w:val="Strong"/>
    <w:uiPriority w:val="22"/>
    <w:qFormat/>
    <w:rsid w:val="004037F7"/>
    <w:rPr>
      <w:b/>
      <w:bCs/>
    </w:rPr>
  </w:style>
  <w:style w:type="character" w:styleId="Hervorhebung">
    <w:name w:val="Emphasis"/>
    <w:uiPriority w:val="20"/>
    <w:rsid w:val="004037F7"/>
    <w:rPr>
      <w:b/>
      <w:bCs/>
      <w:i/>
      <w:iCs/>
      <w:spacing w:val="10"/>
    </w:rPr>
  </w:style>
  <w:style w:type="paragraph" w:styleId="KeinLeerraum">
    <w:name w:val="No Spacing"/>
    <w:basedOn w:val="Standard"/>
    <w:uiPriority w:val="1"/>
    <w:rsid w:val="004037F7"/>
  </w:style>
  <w:style w:type="paragraph" w:styleId="Listenabsatz">
    <w:name w:val="List Paragraph"/>
    <w:basedOn w:val="Standard"/>
    <w:uiPriority w:val="34"/>
    <w:rsid w:val="004037F7"/>
    <w:pPr>
      <w:ind w:left="720"/>
      <w:contextualSpacing/>
    </w:pPr>
  </w:style>
  <w:style w:type="paragraph" w:styleId="Zitat">
    <w:name w:val="Quote"/>
    <w:basedOn w:val="Standard"/>
    <w:next w:val="Standard"/>
    <w:link w:val="ZitatZchn"/>
    <w:uiPriority w:val="29"/>
    <w:rsid w:val="004037F7"/>
    <w:rPr>
      <w:i/>
      <w:iCs/>
    </w:rPr>
  </w:style>
  <w:style w:type="character" w:customStyle="1" w:styleId="ZitatZchn">
    <w:name w:val="Zitat Zchn"/>
    <w:basedOn w:val="Absatz-Standardschriftart"/>
    <w:link w:val="Zitat"/>
    <w:uiPriority w:val="29"/>
    <w:rsid w:val="004037F7"/>
    <w:rPr>
      <w:i/>
      <w:iCs/>
    </w:rPr>
  </w:style>
  <w:style w:type="paragraph" w:styleId="IntensivesZitat">
    <w:name w:val="Intense Quote"/>
    <w:basedOn w:val="Standard"/>
    <w:next w:val="Standard"/>
    <w:link w:val="IntensivesZitatZchn"/>
    <w:uiPriority w:val="30"/>
    <w:rsid w:val="004037F7"/>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4037F7"/>
    <w:rPr>
      <w:i/>
      <w:iCs/>
    </w:rPr>
  </w:style>
  <w:style w:type="character" w:styleId="SchwacheHervorhebung">
    <w:name w:val="Subtle Emphasis"/>
    <w:uiPriority w:val="19"/>
    <w:rsid w:val="004037F7"/>
    <w:rPr>
      <w:i/>
      <w:iCs/>
    </w:rPr>
  </w:style>
  <w:style w:type="character" w:styleId="IntensiveHervorhebung">
    <w:name w:val="Intense Emphasis"/>
    <w:uiPriority w:val="21"/>
    <w:rsid w:val="004037F7"/>
    <w:rPr>
      <w:b/>
      <w:bCs/>
      <w:i/>
      <w:iCs/>
    </w:rPr>
  </w:style>
  <w:style w:type="character" w:styleId="SchwacherVerweis">
    <w:name w:val="Subtle Reference"/>
    <w:basedOn w:val="Absatz-Standardschriftart"/>
    <w:uiPriority w:val="31"/>
    <w:rsid w:val="004037F7"/>
    <w:rPr>
      <w:smallCaps/>
    </w:rPr>
  </w:style>
  <w:style w:type="character" w:styleId="IntensiverVerweis">
    <w:name w:val="Intense Reference"/>
    <w:uiPriority w:val="32"/>
    <w:rsid w:val="004037F7"/>
    <w:rPr>
      <w:b/>
      <w:bCs/>
      <w:smallCaps/>
    </w:rPr>
  </w:style>
  <w:style w:type="character" w:styleId="Buchtitel">
    <w:name w:val="Book Title"/>
    <w:basedOn w:val="Absatz-Standardschriftart"/>
    <w:uiPriority w:val="33"/>
    <w:rsid w:val="004037F7"/>
    <w:rPr>
      <w:i/>
      <w:iCs/>
      <w:smallCaps/>
      <w:spacing w:val="5"/>
    </w:rPr>
  </w:style>
  <w:style w:type="paragraph" w:styleId="Inhaltsverzeichnisberschrift">
    <w:name w:val="TOC Heading"/>
    <w:basedOn w:val="berschrift1"/>
    <w:next w:val="Standard"/>
    <w:uiPriority w:val="39"/>
    <w:semiHidden/>
    <w:unhideWhenUsed/>
    <w:qFormat/>
    <w:rsid w:val="004037F7"/>
    <w:pPr>
      <w:outlineLvl w:val="9"/>
    </w:pPr>
    <w:rPr>
      <w:lang w:bidi="en-US"/>
    </w:rPr>
  </w:style>
  <w:style w:type="paragraph" w:customStyle="1" w:styleId="Aufzhlung">
    <w:name w:val="Aufzählung"/>
    <w:basedOn w:val="Standard"/>
    <w:qFormat/>
    <w:rsid w:val="00841EC9"/>
    <w:pPr>
      <w:numPr>
        <w:numId w:val="1"/>
      </w:numPr>
    </w:pPr>
  </w:style>
  <w:style w:type="paragraph" w:styleId="Kopfzeile">
    <w:name w:val="header"/>
    <w:basedOn w:val="Standard"/>
    <w:link w:val="KopfzeileZchn"/>
    <w:uiPriority w:val="99"/>
    <w:unhideWhenUsed/>
    <w:rsid w:val="00901B18"/>
    <w:pPr>
      <w:tabs>
        <w:tab w:val="center" w:pos="4536"/>
        <w:tab w:val="right" w:pos="9072"/>
      </w:tabs>
    </w:pPr>
  </w:style>
  <w:style w:type="character" w:customStyle="1" w:styleId="KopfzeileZchn">
    <w:name w:val="Kopfzeile Zchn"/>
    <w:basedOn w:val="Absatz-Standardschriftart"/>
    <w:link w:val="Kopfzeile"/>
    <w:uiPriority w:val="99"/>
    <w:rsid w:val="00901B18"/>
    <w:rPr>
      <w:rFonts w:ascii="Calibri" w:hAnsi="Calibri"/>
    </w:rPr>
  </w:style>
  <w:style w:type="paragraph" w:styleId="Fuzeile">
    <w:name w:val="footer"/>
    <w:basedOn w:val="Standard"/>
    <w:link w:val="FuzeileZchn"/>
    <w:uiPriority w:val="99"/>
    <w:unhideWhenUsed/>
    <w:rsid w:val="00F80CD2"/>
    <w:pPr>
      <w:pBdr>
        <w:top w:val="dotted" w:sz="4" w:space="1" w:color="auto"/>
        <w:bottom w:val="dotted" w:sz="4" w:space="1" w:color="auto"/>
      </w:pBdr>
      <w:tabs>
        <w:tab w:val="center" w:pos="4536"/>
        <w:tab w:val="right" w:pos="9072"/>
      </w:tabs>
    </w:pPr>
    <w:rPr>
      <w:sz w:val="16"/>
    </w:rPr>
  </w:style>
  <w:style w:type="character" w:customStyle="1" w:styleId="FuzeileZchn">
    <w:name w:val="Fußzeile Zchn"/>
    <w:basedOn w:val="Absatz-Standardschriftart"/>
    <w:link w:val="Fuzeile"/>
    <w:uiPriority w:val="99"/>
    <w:rsid w:val="00F80CD2"/>
    <w:rPr>
      <w:rFonts w:ascii="Calibri" w:hAnsi="Calibri"/>
      <w:sz w:val="16"/>
    </w:rPr>
  </w:style>
  <w:style w:type="paragraph" w:styleId="Sprechblasentext">
    <w:name w:val="Balloon Text"/>
    <w:basedOn w:val="Standard"/>
    <w:link w:val="SprechblasentextZchn"/>
    <w:uiPriority w:val="99"/>
    <w:semiHidden/>
    <w:unhideWhenUsed/>
    <w:rsid w:val="00901B1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01B18"/>
    <w:rPr>
      <w:rFonts w:ascii="Tahoma" w:hAnsi="Tahoma" w:cs="Tahoma"/>
      <w:sz w:val="16"/>
      <w:szCs w:val="16"/>
    </w:rPr>
  </w:style>
  <w:style w:type="character" w:styleId="Hyperlink">
    <w:name w:val="Hyperlink"/>
    <w:basedOn w:val="Absatz-Standardschriftart"/>
    <w:uiPriority w:val="99"/>
    <w:unhideWhenUsed/>
    <w:rsid w:val="00FC5045"/>
    <w:rPr>
      <w:color w:val="0000FF"/>
      <w:u w:val="single"/>
    </w:rPr>
  </w:style>
  <w:style w:type="paragraph" w:customStyle="1" w:styleId="Lernziel">
    <w:name w:val="Lernziel"/>
    <w:basedOn w:val="berschrift4"/>
    <w:next w:val="Standard"/>
    <w:qFormat/>
    <w:rsid w:val="00A81297"/>
    <w:pPr>
      <w:pBdr>
        <w:bottom w:val="dotted" w:sz="4" w:space="1" w:color="auto"/>
      </w:pBdr>
      <w:spacing w:before="240" w:after="120" w:line="240" w:lineRule="auto"/>
    </w:pPr>
    <w:rPr>
      <w:rFonts w:asciiTheme="majorHAnsi" w:hAnsiTheme="majorHAnsi"/>
      <w:b w:val="0"/>
      <w:i/>
      <w:color w:val="17365D"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rndt-bruenner.de/mathe/scripts/base64.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20Imboden\AppData\Roaming\Microsoft\Templates\Zusammenfass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DC61A-0D79-402E-BC1C-C015CAC8F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Zusammenfassungen.dotx</Template>
  <TotalTime>0</TotalTime>
  <Pages>1</Pages>
  <Words>1727</Words>
  <Characters>10882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Imboden</dc:creator>
  <cp:lastModifiedBy>Felix Imboden</cp:lastModifiedBy>
  <cp:revision>8</cp:revision>
  <dcterms:created xsi:type="dcterms:W3CDTF">2010-12-14T16:16:00Z</dcterms:created>
  <dcterms:modified xsi:type="dcterms:W3CDTF">2011-01-08T19:28:00Z</dcterms:modified>
</cp:coreProperties>
</file>